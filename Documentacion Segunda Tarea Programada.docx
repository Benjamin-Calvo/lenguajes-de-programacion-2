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EndPr/>
      <w:sdtContent>
        <w:p w14:paraId="79F49001" w14:textId="151E2A3B" w:rsidR="00814B8D" w:rsidRPr="00CE1452" w:rsidRDefault="00E71439" w:rsidP="00CE1452">
          <w:pPr>
            <w:spacing w:before="11" w:after="45"/>
            <w:jc w:val="right"/>
            <w:rPr>
              <w:sz w:val="28"/>
              <w:szCs w:val="28"/>
            </w:rPr>
          </w:pPr>
          <w:r>
            <w:rPr>
              <w:sz w:val="28"/>
              <w:szCs w:val="28"/>
            </w:rPr>
            <w:t>Alexander Duran</w:t>
          </w:r>
          <w:r w:rsidR="00F61250">
            <w:rPr>
              <w:sz w:val="28"/>
              <w:szCs w:val="28"/>
            </w:rPr>
            <w:t xml:space="preserve"> Martínez</w:t>
          </w:r>
        </w:p>
        <w:p w14:paraId="1DC10719" w14:textId="5A4C4B89" w:rsidR="00814B8D" w:rsidRPr="00CE1452" w:rsidRDefault="00814B8D" w:rsidP="00CE1452">
          <w:pPr>
            <w:spacing w:before="11" w:after="45"/>
            <w:jc w:val="right"/>
            <w:rPr>
              <w:sz w:val="28"/>
              <w:szCs w:val="28"/>
            </w:rPr>
          </w:pPr>
          <w:r w:rsidRPr="00CE1452">
            <w:rPr>
              <w:sz w:val="28"/>
              <w:szCs w:val="28"/>
            </w:rPr>
            <w:t>Andrew Araya</w:t>
          </w:r>
          <w:r w:rsidR="00F61250">
            <w:rPr>
              <w:sz w:val="28"/>
              <w:szCs w:val="28"/>
            </w:rPr>
            <w:t xml:space="preserve"> Vega</w:t>
          </w:r>
        </w:p>
        <w:p w14:paraId="7250DAEB" w14:textId="7B9B89F2" w:rsidR="00242436" w:rsidRDefault="00E71439" w:rsidP="00CE1452">
          <w:pPr>
            <w:spacing w:before="21" w:after="85"/>
            <w:jc w:val="right"/>
            <w:rPr>
              <w:sz w:val="28"/>
              <w:szCs w:val="28"/>
            </w:rPr>
          </w:pPr>
          <w:r>
            <w:rPr>
              <w:sz w:val="28"/>
              <w:szCs w:val="28"/>
            </w:rPr>
            <w:t>Ben</w:t>
          </w:r>
          <w:r w:rsidR="00F97FB3">
            <w:rPr>
              <w:sz w:val="28"/>
              <w:szCs w:val="28"/>
            </w:rPr>
            <w:t>jamí</w:t>
          </w:r>
          <w:r>
            <w:rPr>
              <w:sz w:val="28"/>
              <w:szCs w:val="28"/>
            </w:rPr>
            <w:t>n Calvo</w:t>
          </w:r>
          <w:r w:rsidR="00F61250">
            <w:rPr>
              <w:sz w:val="28"/>
              <w:szCs w:val="28"/>
            </w:rPr>
            <w:t xml:space="preserve"> De León</w:t>
          </w:r>
        </w:p>
        <w:p w14:paraId="38DCC527" w14:textId="791FE5EC" w:rsidR="00242436" w:rsidRDefault="00242436" w:rsidP="00CE1452">
          <w:pPr>
            <w:spacing w:before="21" w:after="85"/>
            <w:jc w:val="right"/>
            <w:rPr>
              <w:sz w:val="28"/>
              <w:szCs w:val="28"/>
            </w:rPr>
          </w:pPr>
        </w:p>
        <w:p w14:paraId="62E1CB08" w14:textId="57C479F5" w:rsidR="00F239BC" w:rsidRPr="00C6198E" w:rsidRDefault="00242436" w:rsidP="00CE1452">
          <w:pPr>
            <w:spacing w:before="21" w:after="85"/>
            <w:jc w:val="right"/>
            <w:sectPr w:rsidR="00F239BC" w:rsidRPr="00C6198E">
              <w:headerReference w:type="default" r:id="rId11"/>
              <w:headerReference w:type="first" r:id="rId12"/>
              <w:pgSz w:w="11907" w:h="16839" w:code="1"/>
              <w:pgMar w:top="2678" w:right="1512" w:bottom="1913" w:left="1512" w:header="918" w:footer="709" w:gutter="0"/>
              <w:pgNumType w:start="0"/>
              <w:cols w:space="720"/>
              <w:titlePg/>
              <w:docGrid w:linePitch="360"/>
            </w:sectPr>
          </w:pPr>
          <w:r w:rsidRPr="00CE1452">
            <w:rPr>
              <w:noProof/>
              <w:sz w:val="28"/>
              <w:szCs w:val="28"/>
              <w:lang w:val="es-CR" w:eastAsia="es-CR"/>
            </w:rPr>
            <mc:AlternateContent>
              <mc:Choice Requires="wps">
                <w:drawing>
                  <wp:anchor distT="0" distB="0" distL="114300" distR="114300" simplePos="0" relativeHeight="251666944" behindDoc="0" locked="0" layoutInCell="1" allowOverlap="1" wp14:anchorId="2FEFD28E" wp14:editId="67575AAC">
                    <wp:simplePos x="0" y="0"/>
                    <wp:positionH relativeFrom="margin">
                      <wp:align>left</wp:align>
                    </wp:positionH>
                    <wp:positionV relativeFrom="page">
                      <wp:posOffset>3524250</wp:posOffset>
                    </wp:positionV>
                    <wp:extent cx="5581650" cy="4914900"/>
                    <wp:effectExtent l="0" t="0" r="0" b="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581650" cy="4914900"/>
                            </a:xfrm>
                            <a:prstGeom prst="rect">
                              <a:avLst/>
                            </a:prstGeom>
                            <a:noFill/>
                            <a:ln w="6350">
                              <a:noFill/>
                            </a:ln>
                            <a:effectLst/>
                          </wps:spPr>
                          <wps:txbx>
                            <w:txbxContent>
                              <w:p w14:paraId="0C8CD4D9" w14:textId="11CE3DBC" w:rsidR="004B1F04" w:rsidRPr="004B1F04" w:rsidRDefault="00892AC6" w:rsidP="004B1F04">
                                <w:pPr>
                                  <w:pStyle w:val="Puesto"/>
                                  <w:spacing w:after="0" w:line="240" w:lineRule="auto"/>
                                  <w:rPr>
                                    <w:sz w:val="48"/>
                                    <w:szCs w:val="48"/>
                                  </w:rPr>
                                </w:pPr>
                                <w:r w:rsidRPr="00DD52E5">
                                  <w:rPr>
                                    <w:sz w:val="48"/>
                                    <w:szCs w:val="48"/>
                                  </w:rPr>
                                  <w:t>Tecnológico de costa rica</w:t>
                                </w:r>
                              </w:p>
                              <w:p w14:paraId="302311EA" w14:textId="4C7315D3" w:rsidR="004B1F04" w:rsidRDefault="004B1F04" w:rsidP="00F61250">
                                <w:pPr>
                                  <w:pStyle w:val="Puesto"/>
                                  <w:spacing w:after="0" w:line="240" w:lineRule="auto"/>
                                  <w:rPr>
                                    <w:sz w:val="48"/>
                                    <w:szCs w:val="48"/>
                                  </w:rPr>
                                </w:pPr>
                                <w:r>
                                  <w:rPr>
                                    <w:sz w:val="48"/>
                                    <w:szCs w:val="48"/>
                                  </w:rPr>
                                  <w:t>Escuela de computacion</w:t>
                                </w:r>
                              </w:p>
                              <w:p w14:paraId="65EC740D" w14:textId="3B2D14E7" w:rsidR="00DD52E5" w:rsidRPr="00DD52E5" w:rsidRDefault="00892AC6" w:rsidP="00F61250">
                                <w:pPr>
                                  <w:pStyle w:val="Puesto"/>
                                  <w:spacing w:after="0" w:line="240" w:lineRule="auto"/>
                                  <w:rPr>
                                    <w:sz w:val="48"/>
                                    <w:szCs w:val="48"/>
                                  </w:rPr>
                                </w:pPr>
                                <w:r w:rsidRPr="00DD52E5">
                                  <w:rPr>
                                    <w:sz w:val="48"/>
                                    <w:szCs w:val="48"/>
                                  </w:rPr>
                                  <w:t>administracion de tecnologías de información</w:t>
                                </w:r>
                              </w:p>
                              <w:p w14:paraId="7FF8F998" w14:textId="0D8C4531" w:rsidR="00DD52E5" w:rsidRPr="00DD52E5" w:rsidRDefault="00DD52E5" w:rsidP="00F61250">
                                <w:pPr>
                                  <w:pStyle w:val="Puesto"/>
                                  <w:spacing w:after="0" w:line="240" w:lineRule="auto"/>
                                  <w:rPr>
                                    <w:sz w:val="48"/>
                                    <w:szCs w:val="48"/>
                                  </w:rPr>
                                </w:pPr>
                                <w:r w:rsidRPr="00DD52E5">
                                  <w:rPr>
                                    <w:sz w:val="48"/>
                                    <w:szCs w:val="48"/>
                                  </w:rPr>
                                  <w:t>Lenguajes de programacion</w:t>
                                </w:r>
                              </w:p>
                              <w:p w14:paraId="59471DC6" w14:textId="0DB2E556" w:rsidR="00DD52E5" w:rsidRPr="00DD52E5" w:rsidRDefault="00DD52E5" w:rsidP="00F61250">
                                <w:pPr>
                                  <w:pStyle w:val="Puesto"/>
                                  <w:spacing w:after="0" w:line="240" w:lineRule="auto"/>
                                  <w:rPr>
                                    <w:sz w:val="48"/>
                                    <w:szCs w:val="48"/>
                                  </w:rPr>
                                </w:pPr>
                                <w:r w:rsidRPr="00DD52E5">
                                  <w:rPr>
                                    <w:sz w:val="48"/>
                                    <w:szCs w:val="48"/>
                                  </w:rPr>
                                  <w:t>profesor: andrei fuentes leiva</w:t>
                                </w:r>
                              </w:p>
                              <w:p w14:paraId="6456DD1D" w14:textId="0F3DD06C" w:rsidR="00F97FB3" w:rsidRPr="00DD52E5" w:rsidRDefault="002B0210" w:rsidP="00F61250">
                                <w:pPr>
                                  <w:pStyle w:val="Puesto"/>
                                  <w:spacing w:after="0" w:line="240" w:lineRule="auto"/>
                                  <w:rPr>
                                    <w:sz w:val="48"/>
                                    <w:szCs w:val="48"/>
                                  </w:rPr>
                                </w:pPr>
                                <w:sdt>
                                  <w:sdtPr>
                                    <w:rPr>
                                      <w:sz w:val="48"/>
                                      <w:szCs w:val="48"/>
                                    </w:rPr>
                                    <w:alias w:val="Título"/>
                                    <w:tag w:val=""/>
                                    <w:id w:val="-1723205878"/>
                                    <w:placeholder>
                                      <w:docPart w:val="FD907BB91B7240099FE271E736BC7293"/>
                                    </w:placeholder>
                                    <w:dataBinding w:prefixMappings="xmlns:ns0='http://purl.org/dc/elements/1.1/' xmlns:ns1='http://schemas.openxmlformats.org/package/2006/metadata/core-properties' " w:xpath="/ns1:coreProperties[1]/ns0:title[1]" w:storeItemID="{6C3C8BC8-F283-45AE-878A-BAB7291924A1}"/>
                                    <w:text/>
                                  </w:sdtPr>
                                  <w:sdtEndPr/>
                                  <w:sdtContent>
                                    <w:r w:rsidR="00242436">
                                      <w:rPr>
                                        <w:sz w:val="48"/>
                                        <w:szCs w:val="48"/>
                                      </w:rPr>
                                      <w:t>Tarea programada #2 Lenguaje prolog-java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FD28E" id="_x0000_t202" coordsize="21600,21600" o:spt="202" path="m,l,21600r21600,l21600,xe">
                    <v:stroke joinstyle="miter"/>
                    <v:path gradientshapeok="t" o:connecttype="rect"/>
                  </v:shapetype>
                  <v:shape id="Cuadro de texto 6" o:spid="_x0000_s1026" type="#_x0000_t202" alt="Title, Subtitle, and Abstract" style="position:absolute;left:0;text-align:left;margin-left:0;margin-top:277.5pt;width:439.5pt;height:387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" filled="f" stroked="f" strokeweight=".5pt">
                    <v:textbox inset="0,0,0,0">
                      <w:txbxContent>
                        <w:p w14:paraId="0C8CD4D9" w14:textId="11CE3DBC" w:rsidR="004B1F04" w:rsidRPr="004B1F04" w:rsidRDefault="00892AC6" w:rsidP="004B1F04">
                          <w:pPr>
                            <w:pStyle w:val="Puesto"/>
                            <w:spacing w:after="0" w:line="240" w:lineRule="auto"/>
                            <w:rPr>
                              <w:sz w:val="48"/>
                              <w:szCs w:val="48"/>
                            </w:rPr>
                          </w:pPr>
                          <w:r w:rsidRPr="00DD52E5">
                            <w:rPr>
                              <w:sz w:val="48"/>
                              <w:szCs w:val="48"/>
                            </w:rPr>
                            <w:t>Tecnológico de costa rica</w:t>
                          </w:r>
                        </w:p>
                        <w:p w14:paraId="302311EA" w14:textId="4C7315D3" w:rsidR="004B1F04" w:rsidRDefault="004B1F04" w:rsidP="00F61250">
                          <w:pPr>
                            <w:pStyle w:val="Puesto"/>
                            <w:spacing w:after="0" w:line="240" w:lineRule="auto"/>
                            <w:rPr>
                              <w:sz w:val="48"/>
                              <w:szCs w:val="48"/>
                            </w:rPr>
                          </w:pPr>
                          <w:r>
                            <w:rPr>
                              <w:sz w:val="48"/>
                              <w:szCs w:val="48"/>
                            </w:rPr>
                            <w:t>Escuela de computacion</w:t>
                          </w:r>
                        </w:p>
                        <w:p w14:paraId="65EC740D" w14:textId="3B2D14E7" w:rsidR="00DD52E5" w:rsidRPr="00DD52E5" w:rsidRDefault="00892AC6" w:rsidP="00F61250">
                          <w:pPr>
                            <w:pStyle w:val="Puesto"/>
                            <w:spacing w:after="0" w:line="240" w:lineRule="auto"/>
                            <w:rPr>
                              <w:sz w:val="48"/>
                              <w:szCs w:val="48"/>
                            </w:rPr>
                          </w:pPr>
                          <w:r w:rsidRPr="00DD52E5">
                            <w:rPr>
                              <w:sz w:val="48"/>
                              <w:szCs w:val="48"/>
                            </w:rPr>
                            <w:t>administracion de tecnologías de información</w:t>
                          </w:r>
                        </w:p>
                        <w:p w14:paraId="7FF8F998" w14:textId="0D8C4531" w:rsidR="00DD52E5" w:rsidRPr="00DD52E5" w:rsidRDefault="00DD52E5" w:rsidP="00F61250">
                          <w:pPr>
                            <w:pStyle w:val="Puesto"/>
                            <w:spacing w:after="0" w:line="240" w:lineRule="auto"/>
                            <w:rPr>
                              <w:sz w:val="48"/>
                              <w:szCs w:val="48"/>
                            </w:rPr>
                          </w:pPr>
                          <w:r w:rsidRPr="00DD52E5">
                            <w:rPr>
                              <w:sz w:val="48"/>
                              <w:szCs w:val="48"/>
                            </w:rPr>
                            <w:t>Lenguajes de programacion</w:t>
                          </w:r>
                        </w:p>
                        <w:p w14:paraId="59471DC6" w14:textId="0DB2E556" w:rsidR="00DD52E5" w:rsidRPr="00DD52E5" w:rsidRDefault="00DD52E5" w:rsidP="00F61250">
                          <w:pPr>
                            <w:pStyle w:val="Puesto"/>
                            <w:spacing w:after="0" w:line="240" w:lineRule="auto"/>
                            <w:rPr>
                              <w:sz w:val="48"/>
                              <w:szCs w:val="48"/>
                            </w:rPr>
                          </w:pPr>
                          <w:r w:rsidRPr="00DD52E5">
                            <w:rPr>
                              <w:sz w:val="48"/>
                              <w:szCs w:val="48"/>
                            </w:rPr>
                            <w:t>profesor: andrei fuentes leiva</w:t>
                          </w:r>
                        </w:p>
                        <w:p w14:paraId="6456DD1D" w14:textId="0F3DD06C" w:rsidR="00F97FB3" w:rsidRPr="00DD52E5" w:rsidRDefault="006A16F4" w:rsidP="00F61250">
                          <w:pPr>
                            <w:pStyle w:val="Puesto"/>
                            <w:spacing w:after="0" w:line="240" w:lineRule="auto"/>
                            <w:rPr>
                              <w:sz w:val="48"/>
                              <w:szCs w:val="48"/>
                            </w:rPr>
                          </w:pPr>
                          <w:sdt>
                            <w:sdtPr>
                              <w:rPr>
                                <w:sz w:val="48"/>
                                <w:szCs w:val="48"/>
                              </w:rPr>
                              <w:alias w:val="Título"/>
                              <w:tag w:val=""/>
                              <w:id w:val="-1723205878"/>
                              <w:placeholder>
                                <w:docPart w:val="FD907BB91B7240099FE271E736BC7293"/>
                              </w:placeholder>
                              <w:dataBinding w:prefixMappings="xmlns:ns0='http://purl.org/dc/elements/1.1/' xmlns:ns1='http://schemas.openxmlformats.org/package/2006/metadata/core-properties' " w:xpath="/ns1:coreProperties[1]/ns0:title[1]" w:storeItemID="{6C3C8BC8-F283-45AE-878A-BAB7291924A1}"/>
                              <w:text/>
                            </w:sdtPr>
                            <w:sdtEndPr/>
                            <w:sdtContent>
                              <w:r w:rsidR="00242436">
                                <w:rPr>
                                  <w:sz w:val="48"/>
                                  <w:szCs w:val="48"/>
                                </w:rPr>
                                <w:t>Tarea programada #2 Lenguaje prolog-java</w:t>
                              </w:r>
                            </w:sdtContent>
                          </w:sdt>
                        </w:p>
                      </w:txbxContent>
                    </v:textbox>
                    <w10:wrap type="topAndBottom" anchorx="margin" anchory="page"/>
                  </v:shape>
                </w:pict>
              </mc:Fallback>
            </mc:AlternateContent>
          </w:r>
          <w:r w:rsidR="00A33E56" w:rsidRPr="00C6198E">
            <w:br w:type="page"/>
          </w:r>
        </w:p>
      </w:sdtContent>
    </w:sdt>
    <w:sdt>
      <w:sdtPr>
        <w:rPr>
          <w:sz w:val="20"/>
        </w:rPr>
        <w:id w:val="1225253844"/>
        <w:docPartObj>
          <w:docPartGallery w:val="Table of Contents"/>
          <w:docPartUnique/>
        </w:docPartObj>
      </w:sdtPr>
      <w:sdtEndPr>
        <w:rPr>
          <w:b/>
          <w:bCs/>
        </w:rPr>
      </w:sdtEndPr>
      <w:sdtContent>
        <w:p w14:paraId="3FB7478B" w14:textId="6E8E5FAD" w:rsidR="00B12185" w:rsidRDefault="00B12185" w:rsidP="00B12185">
          <w:pPr>
            <w:pStyle w:val="TtulodeTDC"/>
          </w:pPr>
          <w:r>
            <w:t>Tabla de Contenido</w:t>
          </w:r>
        </w:p>
        <w:p w14:paraId="2403F968" w14:textId="77777777" w:rsidR="00BB5C84" w:rsidRDefault="00B12185">
          <w:pPr>
            <w:pStyle w:val="TDC2"/>
            <w:tabs>
              <w:tab w:val="right" w:leader="underscore" w:pos="8873"/>
            </w:tabs>
            <w:rPr>
              <w:rFonts w:eastAsiaTheme="minorEastAsia"/>
              <w:noProof/>
              <w:color w:val="auto"/>
              <w:kern w:val="0"/>
              <w:sz w:val="22"/>
              <w:szCs w:val="22"/>
              <w:lang w:val="es-CR" w:eastAsia="es-CR"/>
            </w:rPr>
          </w:pPr>
          <w:r>
            <w:rPr>
              <w:color w:val="7F7F7F" w:themeColor="text1" w:themeTint="80"/>
              <w:sz w:val="22"/>
            </w:rPr>
            <w:fldChar w:fldCharType="begin"/>
          </w:r>
          <w:r>
            <w:instrText xml:space="preserve"> TOC \o "1-3" \h \z \u </w:instrText>
          </w:r>
          <w:r>
            <w:rPr>
              <w:color w:val="7F7F7F" w:themeColor="text1" w:themeTint="80"/>
              <w:sz w:val="22"/>
            </w:rPr>
            <w:fldChar w:fldCharType="separate"/>
          </w:r>
          <w:hyperlink w:anchor="_Toc356303152" w:history="1">
            <w:r w:rsidR="00BB5C84" w:rsidRPr="00443E48">
              <w:rPr>
                <w:rStyle w:val="Hipervnculo"/>
                <w:noProof/>
              </w:rPr>
              <w:t>Descripción del problema</w:t>
            </w:r>
            <w:r w:rsidR="00BB5C84">
              <w:rPr>
                <w:noProof/>
                <w:webHidden/>
              </w:rPr>
              <w:tab/>
            </w:r>
            <w:r w:rsidR="00BB5C84">
              <w:rPr>
                <w:noProof/>
                <w:webHidden/>
              </w:rPr>
              <w:fldChar w:fldCharType="begin"/>
            </w:r>
            <w:r w:rsidR="00BB5C84">
              <w:rPr>
                <w:noProof/>
                <w:webHidden/>
              </w:rPr>
              <w:instrText xml:space="preserve"> PAGEREF _Toc356303152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4783DEED"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3" w:history="1">
            <w:r w:rsidR="00BB5C84" w:rsidRPr="00443E48">
              <w:rPr>
                <w:rStyle w:val="Hipervnculo"/>
                <w:noProof/>
              </w:rPr>
              <w:t>Cuál es la situación que se presenta:</w:t>
            </w:r>
            <w:r w:rsidR="00BB5C84">
              <w:rPr>
                <w:noProof/>
                <w:webHidden/>
              </w:rPr>
              <w:tab/>
            </w:r>
            <w:r w:rsidR="00BB5C84">
              <w:rPr>
                <w:noProof/>
                <w:webHidden/>
              </w:rPr>
              <w:fldChar w:fldCharType="begin"/>
            </w:r>
            <w:r w:rsidR="00BB5C84">
              <w:rPr>
                <w:noProof/>
                <w:webHidden/>
              </w:rPr>
              <w:instrText xml:space="preserve"> PAGEREF _Toc356303153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290C0344"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4" w:history="1">
            <w:r w:rsidR="00BB5C84" w:rsidRPr="00443E48">
              <w:rPr>
                <w:rStyle w:val="Hipervnculo"/>
                <w:noProof/>
              </w:rPr>
              <w:t>Solución al problema:</w:t>
            </w:r>
            <w:r w:rsidR="00BB5C84">
              <w:rPr>
                <w:noProof/>
                <w:webHidden/>
              </w:rPr>
              <w:tab/>
            </w:r>
            <w:r w:rsidR="00BB5C84">
              <w:rPr>
                <w:noProof/>
                <w:webHidden/>
              </w:rPr>
              <w:fldChar w:fldCharType="begin"/>
            </w:r>
            <w:r w:rsidR="00BB5C84">
              <w:rPr>
                <w:noProof/>
                <w:webHidden/>
              </w:rPr>
              <w:instrText xml:space="preserve"> PAGEREF _Toc356303154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4CE60106" w14:textId="77777777" w:rsidR="00BB5C84" w:rsidRDefault="002B0210">
          <w:pPr>
            <w:pStyle w:val="TDC2"/>
            <w:tabs>
              <w:tab w:val="right" w:leader="underscore" w:pos="8873"/>
            </w:tabs>
            <w:rPr>
              <w:rFonts w:eastAsiaTheme="minorEastAsia"/>
              <w:noProof/>
              <w:color w:val="auto"/>
              <w:kern w:val="0"/>
              <w:sz w:val="22"/>
              <w:szCs w:val="22"/>
              <w:lang w:val="es-CR" w:eastAsia="es-CR"/>
            </w:rPr>
          </w:pPr>
          <w:hyperlink w:anchor="_Toc356303155" w:history="1">
            <w:r w:rsidR="00BB5C84" w:rsidRPr="00443E48">
              <w:rPr>
                <w:rStyle w:val="Hipervnculo"/>
                <w:noProof/>
                <w:lang w:val="es-CR" w:eastAsia="es-CR"/>
              </w:rPr>
              <w:t>Diseño del programa</w:t>
            </w:r>
            <w:r w:rsidR="00BB5C84">
              <w:rPr>
                <w:noProof/>
                <w:webHidden/>
              </w:rPr>
              <w:tab/>
            </w:r>
            <w:r w:rsidR="00BB5C84">
              <w:rPr>
                <w:noProof/>
                <w:webHidden/>
              </w:rPr>
              <w:fldChar w:fldCharType="begin"/>
            </w:r>
            <w:r w:rsidR="00BB5C84">
              <w:rPr>
                <w:noProof/>
                <w:webHidden/>
              </w:rPr>
              <w:instrText xml:space="preserve"> PAGEREF _Toc356303155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2EC21B4C"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6" w:history="1">
            <w:r w:rsidR="00BB5C84" w:rsidRPr="00443E48">
              <w:rPr>
                <w:rStyle w:val="Hipervnculo"/>
                <w:noProof/>
                <w:lang w:val="es-CR" w:eastAsia="es-CR"/>
              </w:rPr>
              <w:t>Decisiones de diseño:</w:t>
            </w:r>
            <w:r w:rsidR="00BB5C84">
              <w:rPr>
                <w:noProof/>
                <w:webHidden/>
              </w:rPr>
              <w:tab/>
            </w:r>
            <w:r w:rsidR="00BB5C84">
              <w:rPr>
                <w:noProof/>
                <w:webHidden/>
              </w:rPr>
              <w:fldChar w:fldCharType="begin"/>
            </w:r>
            <w:r w:rsidR="00BB5C84">
              <w:rPr>
                <w:noProof/>
                <w:webHidden/>
              </w:rPr>
              <w:instrText xml:space="preserve"> PAGEREF _Toc356303156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679DFD76"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7" w:history="1">
            <w:r w:rsidR="00BB5C84" w:rsidRPr="00443E48">
              <w:rPr>
                <w:rStyle w:val="Hipervnculo"/>
                <w:noProof/>
                <w:lang w:val="es-CR" w:eastAsia="es-CR"/>
              </w:rPr>
              <w:t>Algoritmos usados:</w:t>
            </w:r>
            <w:r w:rsidR="00BB5C84">
              <w:rPr>
                <w:noProof/>
                <w:webHidden/>
              </w:rPr>
              <w:tab/>
            </w:r>
            <w:r w:rsidR="00BB5C84">
              <w:rPr>
                <w:noProof/>
                <w:webHidden/>
              </w:rPr>
              <w:fldChar w:fldCharType="begin"/>
            </w:r>
            <w:r w:rsidR="00BB5C84">
              <w:rPr>
                <w:noProof/>
                <w:webHidden/>
              </w:rPr>
              <w:instrText xml:space="preserve"> PAGEREF _Toc356303157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33118351"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8" w:history="1">
            <w:r w:rsidR="00BB5C84" w:rsidRPr="00443E48">
              <w:rPr>
                <w:rStyle w:val="Hipervnculo"/>
                <w:noProof/>
                <w:lang w:val="es-CR" w:eastAsia="es-CR"/>
              </w:rPr>
              <w:t>Descripción de principales predicados:</w:t>
            </w:r>
            <w:r w:rsidR="00BB5C84">
              <w:rPr>
                <w:noProof/>
                <w:webHidden/>
              </w:rPr>
              <w:tab/>
            </w:r>
            <w:r w:rsidR="00BB5C84">
              <w:rPr>
                <w:noProof/>
                <w:webHidden/>
              </w:rPr>
              <w:fldChar w:fldCharType="begin"/>
            </w:r>
            <w:r w:rsidR="00BB5C84">
              <w:rPr>
                <w:noProof/>
                <w:webHidden/>
              </w:rPr>
              <w:instrText xml:space="preserve"> PAGEREF _Toc356303158 \h </w:instrText>
            </w:r>
            <w:r w:rsidR="00BB5C84">
              <w:rPr>
                <w:noProof/>
                <w:webHidden/>
              </w:rPr>
            </w:r>
            <w:r w:rsidR="00BB5C84">
              <w:rPr>
                <w:noProof/>
                <w:webHidden/>
              </w:rPr>
              <w:fldChar w:fldCharType="separate"/>
            </w:r>
            <w:r w:rsidR="00BB5C84">
              <w:rPr>
                <w:noProof/>
                <w:webHidden/>
              </w:rPr>
              <w:t>2</w:t>
            </w:r>
            <w:r w:rsidR="00BB5C84">
              <w:rPr>
                <w:noProof/>
                <w:webHidden/>
              </w:rPr>
              <w:fldChar w:fldCharType="end"/>
            </w:r>
          </w:hyperlink>
        </w:p>
        <w:p w14:paraId="41E78009"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59" w:history="1">
            <w:r w:rsidR="00BB5C84" w:rsidRPr="00443E48">
              <w:rPr>
                <w:rStyle w:val="Hipervnculo"/>
                <w:noProof/>
                <w:lang w:val="es-CR" w:eastAsia="es-CR"/>
              </w:rPr>
              <w:t>Lenguaje de programación escogido.</w:t>
            </w:r>
            <w:r w:rsidR="00BB5C84">
              <w:rPr>
                <w:noProof/>
                <w:webHidden/>
              </w:rPr>
              <w:tab/>
            </w:r>
            <w:r w:rsidR="00BB5C84">
              <w:rPr>
                <w:noProof/>
                <w:webHidden/>
              </w:rPr>
              <w:fldChar w:fldCharType="begin"/>
            </w:r>
            <w:r w:rsidR="00BB5C84">
              <w:rPr>
                <w:noProof/>
                <w:webHidden/>
              </w:rPr>
              <w:instrText xml:space="preserve"> PAGEREF _Toc356303159 \h </w:instrText>
            </w:r>
            <w:r w:rsidR="00BB5C84">
              <w:rPr>
                <w:noProof/>
                <w:webHidden/>
              </w:rPr>
            </w:r>
            <w:r w:rsidR="00BB5C84">
              <w:rPr>
                <w:noProof/>
                <w:webHidden/>
              </w:rPr>
              <w:fldChar w:fldCharType="separate"/>
            </w:r>
            <w:r w:rsidR="00BB5C84">
              <w:rPr>
                <w:noProof/>
                <w:webHidden/>
              </w:rPr>
              <w:t>3</w:t>
            </w:r>
            <w:r w:rsidR="00BB5C84">
              <w:rPr>
                <w:noProof/>
                <w:webHidden/>
              </w:rPr>
              <w:fldChar w:fldCharType="end"/>
            </w:r>
          </w:hyperlink>
        </w:p>
        <w:p w14:paraId="6927A94A" w14:textId="77777777" w:rsidR="00BB5C84" w:rsidRDefault="002B0210">
          <w:pPr>
            <w:pStyle w:val="TDC2"/>
            <w:tabs>
              <w:tab w:val="right" w:leader="underscore" w:pos="8873"/>
            </w:tabs>
            <w:rPr>
              <w:rFonts w:eastAsiaTheme="minorEastAsia"/>
              <w:noProof/>
              <w:color w:val="auto"/>
              <w:kern w:val="0"/>
              <w:sz w:val="22"/>
              <w:szCs w:val="22"/>
              <w:lang w:val="es-CR" w:eastAsia="es-CR"/>
            </w:rPr>
          </w:pPr>
          <w:hyperlink w:anchor="_Toc356303160" w:history="1">
            <w:r w:rsidR="00BB5C84" w:rsidRPr="00443E48">
              <w:rPr>
                <w:rStyle w:val="Hipervnculo"/>
                <w:noProof/>
                <w:lang w:val="es-CR" w:eastAsia="es-CR"/>
              </w:rPr>
              <w:t>Librerías Usadas:</w:t>
            </w:r>
            <w:r w:rsidR="00BB5C84">
              <w:rPr>
                <w:noProof/>
                <w:webHidden/>
              </w:rPr>
              <w:tab/>
            </w:r>
            <w:r w:rsidR="00BB5C84">
              <w:rPr>
                <w:noProof/>
                <w:webHidden/>
              </w:rPr>
              <w:fldChar w:fldCharType="begin"/>
            </w:r>
            <w:r w:rsidR="00BB5C84">
              <w:rPr>
                <w:noProof/>
                <w:webHidden/>
              </w:rPr>
              <w:instrText xml:space="preserve"> PAGEREF _Toc356303160 \h </w:instrText>
            </w:r>
            <w:r w:rsidR="00BB5C84">
              <w:rPr>
                <w:noProof/>
                <w:webHidden/>
              </w:rPr>
            </w:r>
            <w:r w:rsidR="00BB5C84">
              <w:rPr>
                <w:noProof/>
                <w:webHidden/>
              </w:rPr>
              <w:fldChar w:fldCharType="separate"/>
            </w:r>
            <w:r w:rsidR="00BB5C84">
              <w:rPr>
                <w:noProof/>
                <w:webHidden/>
              </w:rPr>
              <w:t>3</w:t>
            </w:r>
            <w:r w:rsidR="00BB5C84">
              <w:rPr>
                <w:noProof/>
                <w:webHidden/>
              </w:rPr>
              <w:fldChar w:fldCharType="end"/>
            </w:r>
          </w:hyperlink>
        </w:p>
        <w:p w14:paraId="31967BC9" w14:textId="77777777" w:rsidR="00BB5C84" w:rsidRDefault="002B0210">
          <w:pPr>
            <w:pStyle w:val="TDC2"/>
            <w:tabs>
              <w:tab w:val="right" w:leader="underscore" w:pos="8873"/>
            </w:tabs>
            <w:rPr>
              <w:rFonts w:eastAsiaTheme="minorEastAsia"/>
              <w:noProof/>
              <w:color w:val="auto"/>
              <w:kern w:val="0"/>
              <w:sz w:val="22"/>
              <w:szCs w:val="22"/>
              <w:lang w:val="es-CR" w:eastAsia="es-CR"/>
            </w:rPr>
          </w:pPr>
          <w:hyperlink w:anchor="_Toc356303161" w:history="1">
            <w:r w:rsidR="00BB5C84" w:rsidRPr="00443E48">
              <w:rPr>
                <w:rStyle w:val="Hipervnculo"/>
                <w:noProof/>
                <w:lang w:val="es-CR" w:eastAsia="es-CR"/>
              </w:rPr>
              <w:t>Análisis de Resultados.</w:t>
            </w:r>
            <w:r w:rsidR="00BB5C84">
              <w:rPr>
                <w:noProof/>
                <w:webHidden/>
              </w:rPr>
              <w:tab/>
            </w:r>
            <w:r w:rsidR="00BB5C84">
              <w:rPr>
                <w:noProof/>
                <w:webHidden/>
              </w:rPr>
              <w:fldChar w:fldCharType="begin"/>
            </w:r>
            <w:r w:rsidR="00BB5C84">
              <w:rPr>
                <w:noProof/>
                <w:webHidden/>
              </w:rPr>
              <w:instrText xml:space="preserve"> PAGEREF _Toc356303161 \h </w:instrText>
            </w:r>
            <w:r w:rsidR="00BB5C84">
              <w:rPr>
                <w:noProof/>
                <w:webHidden/>
              </w:rPr>
            </w:r>
            <w:r w:rsidR="00BB5C84">
              <w:rPr>
                <w:noProof/>
                <w:webHidden/>
              </w:rPr>
              <w:fldChar w:fldCharType="separate"/>
            </w:r>
            <w:r w:rsidR="00BB5C84">
              <w:rPr>
                <w:noProof/>
                <w:webHidden/>
              </w:rPr>
              <w:t>4</w:t>
            </w:r>
            <w:r w:rsidR="00BB5C84">
              <w:rPr>
                <w:noProof/>
                <w:webHidden/>
              </w:rPr>
              <w:fldChar w:fldCharType="end"/>
            </w:r>
          </w:hyperlink>
        </w:p>
        <w:p w14:paraId="7517AA2E"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62" w:history="1">
            <w:r w:rsidR="00BB5C84" w:rsidRPr="00443E48">
              <w:rPr>
                <w:rStyle w:val="Hipervnculo"/>
                <w:noProof/>
                <w:lang w:val="es-CR" w:eastAsia="es-CR"/>
              </w:rPr>
              <w:t>Objetivos alcanzados:</w:t>
            </w:r>
            <w:r w:rsidR="00BB5C84">
              <w:rPr>
                <w:noProof/>
                <w:webHidden/>
              </w:rPr>
              <w:tab/>
            </w:r>
            <w:r w:rsidR="00BB5C84">
              <w:rPr>
                <w:noProof/>
                <w:webHidden/>
              </w:rPr>
              <w:fldChar w:fldCharType="begin"/>
            </w:r>
            <w:r w:rsidR="00BB5C84">
              <w:rPr>
                <w:noProof/>
                <w:webHidden/>
              </w:rPr>
              <w:instrText xml:space="preserve"> PAGEREF _Toc356303162 \h </w:instrText>
            </w:r>
            <w:r w:rsidR="00BB5C84">
              <w:rPr>
                <w:noProof/>
                <w:webHidden/>
              </w:rPr>
            </w:r>
            <w:r w:rsidR="00BB5C84">
              <w:rPr>
                <w:noProof/>
                <w:webHidden/>
              </w:rPr>
              <w:fldChar w:fldCharType="separate"/>
            </w:r>
            <w:r w:rsidR="00BB5C84">
              <w:rPr>
                <w:noProof/>
                <w:webHidden/>
              </w:rPr>
              <w:t>4</w:t>
            </w:r>
            <w:r w:rsidR="00BB5C84">
              <w:rPr>
                <w:noProof/>
                <w:webHidden/>
              </w:rPr>
              <w:fldChar w:fldCharType="end"/>
            </w:r>
          </w:hyperlink>
        </w:p>
        <w:p w14:paraId="27E89096"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63" w:history="1">
            <w:r w:rsidR="00BB5C84" w:rsidRPr="00443E48">
              <w:rPr>
                <w:rStyle w:val="Hipervnculo"/>
                <w:noProof/>
                <w:lang w:val="es-CR" w:eastAsia="es-CR"/>
              </w:rPr>
              <w:t>Objetivos no alcanzados:</w:t>
            </w:r>
            <w:r w:rsidR="00BB5C84">
              <w:rPr>
                <w:noProof/>
                <w:webHidden/>
              </w:rPr>
              <w:tab/>
            </w:r>
            <w:r w:rsidR="00BB5C84">
              <w:rPr>
                <w:noProof/>
                <w:webHidden/>
              </w:rPr>
              <w:fldChar w:fldCharType="begin"/>
            </w:r>
            <w:r w:rsidR="00BB5C84">
              <w:rPr>
                <w:noProof/>
                <w:webHidden/>
              </w:rPr>
              <w:instrText xml:space="preserve"> PAGEREF _Toc356303163 \h </w:instrText>
            </w:r>
            <w:r w:rsidR="00BB5C84">
              <w:rPr>
                <w:noProof/>
                <w:webHidden/>
              </w:rPr>
            </w:r>
            <w:r w:rsidR="00BB5C84">
              <w:rPr>
                <w:noProof/>
                <w:webHidden/>
              </w:rPr>
              <w:fldChar w:fldCharType="separate"/>
            </w:r>
            <w:r w:rsidR="00BB5C84">
              <w:rPr>
                <w:noProof/>
                <w:webHidden/>
              </w:rPr>
              <w:t>4</w:t>
            </w:r>
            <w:r w:rsidR="00BB5C84">
              <w:rPr>
                <w:noProof/>
                <w:webHidden/>
              </w:rPr>
              <w:fldChar w:fldCharType="end"/>
            </w:r>
          </w:hyperlink>
        </w:p>
        <w:p w14:paraId="1FFF974C" w14:textId="77777777" w:rsidR="00BB5C84" w:rsidRDefault="002B0210">
          <w:pPr>
            <w:pStyle w:val="TDC2"/>
            <w:tabs>
              <w:tab w:val="right" w:leader="underscore" w:pos="8873"/>
            </w:tabs>
            <w:rPr>
              <w:rFonts w:eastAsiaTheme="minorEastAsia"/>
              <w:noProof/>
              <w:color w:val="auto"/>
              <w:kern w:val="0"/>
              <w:sz w:val="22"/>
              <w:szCs w:val="22"/>
              <w:lang w:val="es-CR" w:eastAsia="es-CR"/>
            </w:rPr>
          </w:pPr>
          <w:hyperlink w:anchor="_Toc356303164" w:history="1">
            <w:r w:rsidR="00BB5C84" w:rsidRPr="00443E48">
              <w:rPr>
                <w:rStyle w:val="Hipervnculo"/>
                <w:noProof/>
                <w:lang w:val="en-US" w:eastAsia="es-CR"/>
              </w:rPr>
              <w:t>Manual de usuario</w:t>
            </w:r>
            <w:r w:rsidR="00BB5C84">
              <w:rPr>
                <w:noProof/>
                <w:webHidden/>
              </w:rPr>
              <w:tab/>
            </w:r>
            <w:r w:rsidR="00BB5C84">
              <w:rPr>
                <w:noProof/>
                <w:webHidden/>
              </w:rPr>
              <w:fldChar w:fldCharType="begin"/>
            </w:r>
            <w:r w:rsidR="00BB5C84">
              <w:rPr>
                <w:noProof/>
                <w:webHidden/>
              </w:rPr>
              <w:instrText xml:space="preserve"> PAGEREF _Toc356303164 \h </w:instrText>
            </w:r>
            <w:r w:rsidR="00BB5C84">
              <w:rPr>
                <w:noProof/>
                <w:webHidden/>
              </w:rPr>
            </w:r>
            <w:r w:rsidR="00BB5C84">
              <w:rPr>
                <w:noProof/>
                <w:webHidden/>
              </w:rPr>
              <w:fldChar w:fldCharType="separate"/>
            </w:r>
            <w:r w:rsidR="00BB5C84">
              <w:rPr>
                <w:noProof/>
                <w:webHidden/>
              </w:rPr>
              <w:t>4</w:t>
            </w:r>
            <w:r w:rsidR="00BB5C84">
              <w:rPr>
                <w:noProof/>
                <w:webHidden/>
              </w:rPr>
              <w:fldChar w:fldCharType="end"/>
            </w:r>
          </w:hyperlink>
        </w:p>
        <w:p w14:paraId="2B5BF90E"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65" w:history="1">
            <w:r w:rsidR="00BB5C84" w:rsidRPr="00443E48">
              <w:rPr>
                <w:rStyle w:val="Hipervnculo"/>
                <w:noProof/>
                <w:lang w:val="es-CR" w:eastAsia="es-CR"/>
              </w:rPr>
              <w:t>Servidor:</w:t>
            </w:r>
            <w:r w:rsidR="00BB5C84">
              <w:rPr>
                <w:noProof/>
                <w:webHidden/>
              </w:rPr>
              <w:tab/>
            </w:r>
            <w:r w:rsidR="00BB5C84">
              <w:rPr>
                <w:noProof/>
                <w:webHidden/>
              </w:rPr>
              <w:fldChar w:fldCharType="begin"/>
            </w:r>
            <w:r w:rsidR="00BB5C84">
              <w:rPr>
                <w:noProof/>
                <w:webHidden/>
              </w:rPr>
              <w:instrText xml:space="preserve"> PAGEREF _Toc356303165 \h </w:instrText>
            </w:r>
            <w:r w:rsidR="00BB5C84">
              <w:rPr>
                <w:noProof/>
                <w:webHidden/>
              </w:rPr>
            </w:r>
            <w:r w:rsidR="00BB5C84">
              <w:rPr>
                <w:noProof/>
                <w:webHidden/>
              </w:rPr>
              <w:fldChar w:fldCharType="separate"/>
            </w:r>
            <w:r w:rsidR="00BB5C84">
              <w:rPr>
                <w:noProof/>
                <w:webHidden/>
              </w:rPr>
              <w:t>5</w:t>
            </w:r>
            <w:r w:rsidR="00BB5C84">
              <w:rPr>
                <w:noProof/>
                <w:webHidden/>
              </w:rPr>
              <w:fldChar w:fldCharType="end"/>
            </w:r>
          </w:hyperlink>
        </w:p>
        <w:p w14:paraId="026E5BA4" w14:textId="77777777" w:rsidR="00BB5C84" w:rsidRDefault="002B0210">
          <w:pPr>
            <w:pStyle w:val="TDC3"/>
            <w:tabs>
              <w:tab w:val="right" w:leader="underscore" w:pos="8873"/>
            </w:tabs>
            <w:rPr>
              <w:rFonts w:eastAsiaTheme="minorEastAsia"/>
              <w:noProof/>
              <w:color w:val="auto"/>
              <w:kern w:val="0"/>
              <w:sz w:val="22"/>
              <w:szCs w:val="22"/>
              <w:lang w:val="es-CR" w:eastAsia="es-CR"/>
            </w:rPr>
          </w:pPr>
          <w:hyperlink w:anchor="_Toc356303166" w:history="1">
            <w:r w:rsidR="00BB5C84" w:rsidRPr="00443E48">
              <w:rPr>
                <w:rStyle w:val="Hipervnculo"/>
                <w:noProof/>
                <w:lang w:val="es-CR" w:eastAsia="es-CR"/>
              </w:rPr>
              <w:t>Cliente:</w:t>
            </w:r>
            <w:r w:rsidR="00BB5C84">
              <w:rPr>
                <w:noProof/>
                <w:webHidden/>
              </w:rPr>
              <w:tab/>
            </w:r>
            <w:r w:rsidR="00BB5C84">
              <w:rPr>
                <w:noProof/>
                <w:webHidden/>
              </w:rPr>
              <w:fldChar w:fldCharType="begin"/>
            </w:r>
            <w:r w:rsidR="00BB5C84">
              <w:rPr>
                <w:noProof/>
                <w:webHidden/>
              </w:rPr>
              <w:instrText xml:space="preserve"> PAGEREF _Toc356303166 \h </w:instrText>
            </w:r>
            <w:r w:rsidR="00BB5C84">
              <w:rPr>
                <w:noProof/>
                <w:webHidden/>
              </w:rPr>
            </w:r>
            <w:r w:rsidR="00BB5C84">
              <w:rPr>
                <w:noProof/>
                <w:webHidden/>
              </w:rPr>
              <w:fldChar w:fldCharType="separate"/>
            </w:r>
            <w:r w:rsidR="00BB5C84">
              <w:rPr>
                <w:noProof/>
                <w:webHidden/>
              </w:rPr>
              <w:t>5</w:t>
            </w:r>
            <w:r w:rsidR="00BB5C84">
              <w:rPr>
                <w:noProof/>
                <w:webHidden/>
              </w:rPr>
              <w:fldChar w:fldCharType="end"/>
            </w:r>
          </w:hyperlink>
        </w:p>
        <w:p w14:paraId="5EBE55FA" w14:textId="77777777" w:rsidR="00BB5C84" w:rsidRDefault="002B0210">
          <w:pPr>
            <w:pStyle w:val="TDC2"/>
            <w:tabs>
              <w:tab w:val="right" w:leader="underscore" w:pos="8873"/>
            </w:tabs>
            <w:rPr>
              <w:rFonts w:eastAsiaTheme="minorEastAsia"/>
              <w:noProof/>
              <w:color w:val="auto"/>
              <w:kern w:val="0"/>
              <w:sz w:val="22"/>
              <w:szCs w:val="22"/>
              <w:lang w:val="es-CR" w:eastAsia="es-CR"/>
            </w:rPr>
          </w:pPr>
          <w:hyperlink w:anchor="_Toc356303167" w:history="1">
            <w:r w:rsidR="00BB5C84" w:rsidRPr="00443E48">
              <w:rPr>
                <w:rStyle w:val="Hipervnculo"/>
                <w:noProof/>
                <w:lang w:val="es-CR" w:eastAsia="es-CR"/>
              </w:rPr>
              <w:t>Conclusión personal.</w:t>
            </w:r>
            <w:r w:rsidR="00BB5C84">
              <w:rPr>
                <w:noProof/>
                <w:webHidden/>
              </w:rPr>
              <w:tab/>
            </w:r>
            <w:r w:rsidR="00BB5C84">
              <w:rPr>
                <w:noProof/>
                <w:webHidden/>
              </w:rPr>
              <w:fldChar w:fldCharType="begin"/>
            </w:r>
            <w:r w:rsidR="00BB5C84">
              <w:rPr>
                <w:noProof/>
                <w:webHidden/>
              </w:rPr>
              <w:instrText xml:space="preserve"> PAGEREF _Toc356303167 \h </w:instrText>
            </w:r>
            <w:r w:rsidR="00BB5C84">
              <w:rPr>
                <w:noProof/>
                <w:webHidden/>
              </w:rPr>
            </w:r>
            <w:r w:rsidR="00BB5C84">
              <w:rPr>
                <w:noProof/>
                <w:webHidden/>
              </w:rPr>
              <w:fldChar w:fldCharType="separate"/>
            </w:r>
            <w:r w:rsidR="00BB5C84">
              <w:rPr>
                <w:noProof/>
                <w:webHidden/>
              </w:rPr>
              <w:t>6</w:t>
            </w:r>
            <w:r w:rsidR="00BB5C84">
              <w:rPr>
                <w:noProof/>
                <w:webHidden/>
              </w:rPr>
              <w:fldChar w:fldCharType="end"/>
            </w:r>
          </w:hyperlink>
        </w:p>
        <w:p w14:paraId="05026B08" w14:textId="77777777" w:rsidR="00B12185" w:rsidRDefault="00B12185" w:rsidP="00B12185">
          <w:r>
            <w:rPr>
              <w:b/>
              <w:bCs/>
            </w:rPr>
            <w:fldChar w:fldCharType="end"/>
          </w:r>
        </w:p>
      </w:sdtContent>
    </w:sdt>
    <w:p w14:paraId="07501EF3" w14:textId="2E2D874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27BFF478"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0A126F2C"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003F9AB8"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231F2D02"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7E0E66FD"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0991E828"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3D83FDE7"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0BB069AD"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09D2D4C3"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7838F82E"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3C95F785"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60457810"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641BFA57"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205FD777" w14:textId="77777777" w:rsidR="00E71439" w:rsidRDefault="00E71439" w:rsidP="00E71439">
      <w:pPr>
        <w:rPr>
          <w:rFonts w:asciiTheme="majorHAnsi" w:eastAsiaTheme="majorEastAsia" w:hAnsiTheme="majorHAnsi" w:cstheme="majorBidi"/>
          <w:caps/>
          <w:color w:val="577188" w:themeColor="accent1" w:themeShade="BF"/>
          <w:sz w:val="24"/>
          <w14:ligatures w14:val="standardContextual"/>
        </w:rPr>
      </w:pPr>
    </w:p>
    <w:p w14:paraId="2601E99D" w14:textId="24CEC6FF" w:rsidR="00E71439" w:rsidRDefault="00DD52E5" w:rsidP="003E102F">
      <w:pPr>
        <w:pStyle w:val="Ttulo2"/>
      </w:pPr>
      <w:bookmarkStart w:id="0" w:name="_Toc356303152"/>
      <w:r>
        <w:t>Descripció</w:t>
      </w:r>
      <w:r w:rsidR="00E71439">
        <w:t>n del problem</w:t>
      </w:r>
      <w:r w:rsidR="00A10C81">
        <w:t>a</w:t>
      </w:r>
      <w:bookmarkEnd w:id="0"/>
    </w:p>
    <w:p w14:paraId="64A2B721" w14:textId="0326D3E4" w:rsidR="00E71439" w:rsidRDefault="00B12185" w:rsidP="003E102F">
      <w:pPr>
        <w:pStyle w:val="Ttulo3"/>
      </w:pPr>
      <w:bookmarkStart w:id="1" w:name="_Toc356303153"/>
      <w:r>
        <w:t>C</w:t>
      </w:r>
      <w:r w:rsidR="00242436">
        <w:t>uál es la situació</w:t>
      </w:r>
      <w:r w:rsidR="00E71439" w:rsidRPr="00DD52E5">
        <w:t>n que se presenta:</w:t>
      </w:r>
      <w:bookmarkEnd w:id="1"/>
    </w:p>
    <w:p w14:paraId="039B8DB3" w14:textId="38C1E1AD" w:rsidR="00242436" w:rsidRDefault="00242436" w:rsidP="00242436">
      <w:r>
        <w:t xml:space="preserve">Se presenta la solicitud para desarrollar un programa capaz de realizar las consultas para santa-clauss a la hora de realizar la entrega de regalos. Dicho programa debe conectar una base de conocimientos en un lenguaje (prolog), y una  interfaz gráfica que sea capaz de comunicarse con el usuario (java), y así lograr exitosamente una consulta para cualquier niño que brinde información respecto a su comportamiento, el presupuesto disponible, la edad, los regalos que tiene al alcance y los que no. </w:t>
      </w:r>
    </w:p>
    <w:p w14:paraId="00FB8976" w14:textId="12E6C9DC" w:rsidR="00242436" w:rsidRPr="00242436" w:rsidRDefault="00242436" w:rsidP="00242436">
      <w:r>
        <w:t>Entonces, el programa básicamente se refiere a un sistema de consultas, que lleve el control de los niños a los cuáles se les darán los regalos, de ésta forma las entregas de santa se realizan de una forma más ordenada y más justa de acuerdo al comportamiento del niño.</w:t>
      </w:r>
    </w:p>
    <w:p w14:paraId="4FCBB210" w14:textId="72E46ED5" w:rsidR="00E71439" w:rsidRPr="00DD52E5" w:rsidRDefault="00B12185" w:rsidP="003E102F">
      <w:pPr>
        <w:pStyle w:val="Ttulo3"/>
      </w:pPr>
      <w:bookmarkStart w:id="2" w:name="_Toc356303154"/>
      <w:r>
        <w:t>S</w:t>
      </w:r>
      <w:r w:rsidR="00242436">
        <w:t>olució</w:t>
      </w:r>
      <w:r w:rsidR="00E71439" w:rsidRPr="00DD52E5">
        <w:t>n al problema:</w:t>
      </w:r>
      <w:bookmarkEnd w:id="2"/>
    </w:p>
    <w:p w14:paraId="27DD27B2" w14:textId="77777777" w:rsidR="00F97FB3" w:rsidRDefault="00F97FB3" w:rsidP="003E102F">
      <w:pPr>
        <w:pStyle w:val="Listaconvietas"/>
        <w:numPr>
          <w:ilvl w:val="0"/>
          <w:numId w:val="0"/>
        </w:numPr>
        <w:rPr>
          <w:rFonts w:ascii="Tahoma" w:eastAsia="Times New Roman" w:hAnsi="Tahoma" w:cs="Tahoma"/>
          <w:color w:val="333333"/>
          <w:kern w:val="0"/>
          <w:sz w:val="17"/>
          <w:szCs w:val="17"/>
          <w:lang w:val="es-CR" w:eastAsia="es-CR"/>
        </w:rPr>
      </w:pPr>
    </w:p>
    <w:p w14:paraId="6BA7FE2E" w14:textId="37F37E48" w:rsidR="00831189" w:rsidRDefault="003E102F" w:rsidP="003E102F">
      <w:pPr>
        <w:pStyle w:val="Ttulo2"/>
        <w:rPr>
          <w:lang w:val="es-CR" w:eastAsia="es-CR"/>
        </w:rPr>
      </w:pPr>
      <w:bookmarkStart w:id="3" w:name="_Toc356303155"/>
      <w:r>
        <w:rPr>
          <w:lang w:val="es-CR" w:eastAsia="es-CR"/>
        </w:rPr>
        <w:t>D</w:t>
      </w:r>
      <w:r w:rsidR="00831189">
        <w:rPr>
          <w:lang w:val="es-CR" w:eastAsia="es-CR"/>
        </w:rPr>
        <w:t>iseño del programa</w:t>
      </w:r>
      <w:bookmarkEnd w:id="3"/>
    </w:p>
    <w:p w14:paraId="748026D2" w14:textId="56FE95F4" w:rsidR="00831189" w:rsidRDefault="00B12185" w:rsidP="003E102F">
      <w:pPr>
        <w:pStyle w:val="Ttulo3"/>
        <w:rPr>
          <w:lang w:val="es-CR" w:eastAsia="es-CR"/>
        </w:rPr>
      </w:pPr>
      <w:bookmarkStart w:id="4" w:name="_Toc356303156"/>
      <w:r>
        <w:rPr>
          <w:lang w:val="es-CR" w:eastAsia="es-CR"/>
        </w:rPr>
        <w:t>D</w:t>
      </w:r>
      <w:r w:rsidR="00831189">
        <w:rPr>
          <w:lang w:val="es-CR" w:eastAsia="es-CR"/>
        </w:rPr>
        <w:t>ecisiones de diseño:</w:t>
      </w:r>
      <w:bookmarkEnd w:id="4"/>
    </w:p>
    <w:p w14:paraId="7A47B951" w14:textId="78CA8AF2" w:rsidR="003E102F" w:rsidRDefault="00242436" w:rsidP="00831189">
      <w:pPr>
        <w:pStyle w:val="Listaconvietas"/>
        <w:rPr>
          <w:lang w:val="es-CR" w:eastAsia="es-CR"/>
        </w:rPr>
      </w:pPr>
      <w:r>
        <w:rPr>
          <w:lang w:val="es-CR" w:eastAsia="es-CR"/>
        </w:rPr>
        <w:t>Para diseñar el programa lo más importante es leer lo que se pide en el enunciado de la tarea, entonces, se van hacer varias funciones, una función capaz de unir la base de conocimientos de prolog a java, la base de conocimientos en sí de prolog, se realiza con swi-prolog, se agregan elementos como la validación para loguearse, niños, cantidad de acciones buenas, acciones malas, edades, tamaño de listas y presupuestos.</w:t>
      </w:r>
    </w:p>
    <w:p w14:paraId="57685246" w14:textId="77777777" w:rsidR="00242436" w:rsidRDefault="00242436" w:rsidP="00242436">
      <w:pPr>
        <w:pStyle w:val="Ttulo3"/>
        <w:rPr>
          <w:lang w:val="es-CR" w:eastAsia="es-CR"/>
        </w:rPr>
      </w:pPr>
      <w:bookmarkStart w:id="5" w:name="_Toc356303157"/>
      <w:r>
        <w:rPr>
          <w:lang w:val="es-CR" w:eastAsia="es-CR"/>
        </w:rPr>
        <w:t>Algoritmos usados:</w:t>
      </w:r>
      <w:bookmarkEnd w:id="5"/>
    </w:p>
    <w:p w14:paraId="6082E428" w14:textId="73474931" w:rsidR="00831189" w:rsidRDefault="00242436" w:rsidP="00242436">
      <w:pPr>
        <w:pStyle w:val="Listaconvietas"/>
        <w:rPr>
          <w:lang w:val="es-CR" w:eastAsia="es-CR"/>
        </w:rPr>
      </w:pPr>
      <w:r>
        <w:rPr>
          <w:lang w:val="es-CR" w:eastAsia="es-CR"/>
        </w:rPr>
        <w:t xml:space="preserve">Los algoritmos fueron propios del grupo, sin embargo, se usaron elementos importantes como condicionales if y else, librerías importadas, buffers de lectura y escritura en los archivos, </w:t>
      </w:r>
      <w:r w:rsidR="00831189">
        <w:rPr>
          <w:lang w:val="es-CR" w:eastAsia="es-CR"/>
        </w:rPr>
        <w:t xml:space="preserve"> </w:t>
      </w:r>
      <w:r>
        <w:rPr>
          <w:lang w:val="es-CR" w:eastAsia="es-CR"/>
        </w:rPr>
        <w:t>manejo de consultas por la librería “tuprolog”.</w:t>
      </w:r>
    </w:p>
    <w:p w14:paraId="08A3141D" w14:textId="66CE758E" w:rsidR="00242436" w:rsidRDefault="00242436" w:rsidP="00242436">
      <w:pPr>
        <w:pStyle w:val="Ttulo3"/>
        <w:rPr>
          <w:lang w:val="es-CR" w:eastAsia="es-CR"/>
        </w:rPr>
      </w:pPr>
      <w:bookmarkStart w:id="6" w:name="_Toc356303158"/>
      <w:r>
        <w:rPr>
          <w:lang w:val="es-CR" w:eastAsia="es-CR"/>
        </w:rPr>
        <w:t>Descripción de principales predicados:</w:t>
      </w:r>
      <w:bookmarkEnd w:id="6"/>
    </w:p>
    <w:p w14:paraId="1A9BD1DB" w14:textId="39B845B6" w:rsidR="00242436" w:rsidRDefault="00242436" w:rsidP="00242436">
      <w:pPr>
        <w:pStyle w:val="Listaconvietas"/>
        <w:rPr>
          <w:lang w:val="es-CR" w:eastAsia="es-CR"/>
        </w:rPr>
      </w:pPr>
      <w:r>
        <w:rPr>
          <w:lang w:val="es-CR" w:eastAsia="es-CR"/>
        </w:rPr>
        <w:t xml:space="preserve">Dentro de los predicados mas importantes, está el del usuario que permite loguearse a santa o a los duendes que le ayudan, el predicado niño que permite acceder a la información de cada niño individualmente, búsqueda de buenas y malas acciones para determinar si es justo darle el regalo </w:t>
      </w:r>
      <w:r>
        <w:rPr>
          <w:lang w:val="es-CR" w:eastAsia="es-CR"/>
        </w:rPr>
        <w:lastRenderedPageBreak/>
        <w:t>deseado o si en su lugar se le darán medias de golfista, regalo, las relaciones edad_regalo, precio_regalo, información:regalo, que permiten acceder a los diferentes elementos que componen el regalo, la edad mínima para acceder al regalo, el precio. La listaRecord, que permite obtener la cantidad de regalos totales en el inventario de santa, de ésta forma se puede acceder a todos los regalos y tener un control exacto de cuántos regalos hay.</w:t>
      </w:r>
    </w:p>
    <w:p w14:paraId="5B7BDC1E" w14:textId="1B214E14" w:rsidR="00242436" w:rsidRDefault="00242436" w:rsidP="00242436">
      <w:pPr>
        <w:pStyle w:val="Ttulo3"/>
        <w:rPr>
          <w:lang w:val="es-CR" w:eastAsia="es-CR"/>
        </w:rPr>
      </w:pPr>
      <w:bookmarkStart w:id="7" w:name="_Toc356303159"/>
      <w:r>
        <w:rPr>
          <w:lang w:val="es-CR" w:eastAsia="es-CR"/>
        </w:rPr>
        <w:t>Lenguaje de programación escogido.</w:t>
      </w:r>
      <w:bookmarkEnd w:id="7"/>
    </w:p>
    <w:p w14:paraId="45D86ED9" w14:textId="36F52DCB" w:rsidR="00242436" w:rsidRDefault="00242436" w:rsidP="00242436">
      <w:pPr>
        <w:pStyle w:val="Listaconvietas"/>
        <w:rPr>
          <w:lang w:val="es-CR" w:eastAsia="es-CR"/>
        </w:rPr>
      </w:pPr>
      <w:r>
        <w:rPr>
          <w:lang w:val="es-CR" w:eastAsia="es-CR"/>
        </w:rPr>
        <w:t xml:space="preserve">Se selecciona java, por ciertas razones que como grupo se acuerdan, el principal motivo y a la ve incentivo es un 20% extra en la nota por usarlo, además, al ser un poco más difícil de configurar que python, resulta un reto, </w:t>
      </w:r>
      <w:r w:rsidR="00686D76">
        <w:rPr>
          <w:lang w:val="es-CR" w:eastAsia="es-CR"/>
        </w:rPr>
        <w:t>java consta de más información en la red de manera que para la resolución de problemas que requieran de investigación es mucho más sencillo encontrar dichas soluciones, entonces, se utilizó el programa Eclipse para desarrollar java, junto con eclipse, el jdk(java  development kit), que contiene toda la información y archivos que permiten desarrollar java, se escogió la librería tuprolog, ya que fue más complicado configurar la librería jpl y se decidió desecharla, la librería “tuprolog”, nos permitió desarrollar mejor el programa, mejoró muchísimo la forma en la que se desarrolló el programa y permitió utilizar conceptos que permitían el desarrollo de las consultas.</w:t>
      </w:r>
    </w:p>
    <w:p w14:paraId="7B7447D8" w14:textId="6C3B7B0A" w:rsidR="00686D76" w:rsidRDefault="00686D76" w:rsidP="00686D76">
      <w:pPr>
        <w:pStyle w:val="Ttulo2"/>
        <w:rPr>
          <w:lang w:val="es-CR" w:eastAsia="es-CR"/>
        </w:rPr>
      </w:pPr>
      <w:bookmarkStart w:id="8" w:name="_Toc356303160"/>
      <w:r>
        <w:rPr>
          <w:lang w:val="es-CR" w:eastAsia="es-CR"/>
        </w:rPr>
        <w:t>Librerías Usadas:</w:t>
      </w:r>
      <w:bookmarkEnd w:id="8"/>
    </w:p>
    <w:p w14:paraId="175F0BF3" w14:textId="77777777" w:rsidR="00686D76" w:rsidRPr="00686D76" w:rsidRDefault="00686D76" w:rsidP="00686D76">
      <w:pPr>
        <w:pStyle w:val="Listaconvietas"/>
        <w:rPr>
          <w:lang w:val="es-CR" w:eastAsia="es-CR"/>
        </w:rPr>
      </w:pPr>
      <w:r w:rsidRPr="00686D76">
        <w:rPr>
          <w:lang w:val="es-CR" w:eastAsia="es-CR"/>
        </w:rPr>
        <w:t>import java.awt.BorderLayout;</w:t>
      </w:r>
    </w:p>
    <w:p w14:paraId="345A1590" w14:textId="77777777" w:rsidR="00686D76" w:rsidRPr="00686D76" w:rsidRDefault="00686D76" w:rsidP="00686D76">
      <w:pPr>
        <w:pStyle w:val="Listaconvietas"/>
        <w:rPr>
          <w:lang w:val="es-CR" w:eastAsia="es-CR"/>
        </w:rPr>
      </w:pPr>
      <w:r w:rsidRPr="00686D76">
        <w:rPr>
          <w:lang w:val="es-CR" w:eastAsia="es-CR"/>
        </w:rPr>
        <w:t>import java.awt.Container;</w:t>
      </w:r>
    </w:p>
    <w:p w14:paraId="44DB7FFB" w14:textId="3A312F57" w:rsidR="00686D76" w:rsidRPr="00686D76" w:rsidRDefault="00686D76" w:rsidP="00686D76">
      <w:pPr>
        <w:pStyle w:val="Listaconvietas"/>
        <w:rPr>
          <w:lang w:val="es-CR" w:eastAsia="es-CR"/>
        </w:rPr>
      </w:pPr>
      <w:r>
        <w:rPr>
          <w:lang w:val="es-CR" w:eastAsia="es-CR"/>
        </w:rPr>
        <w:t>import java.awt.EventQueue;</w:t>
      </w:r>
    </w:p>
    <w:p w14:paraId="5601A28D" w14:textId="77777777" w:rsidR="00686D76" w:rsidRPr="00686D76" w:rsidRDefault="00686D76" w:rsidP="00686D76">
      <w:pPr>
        <w:pStyle w:val="Listaconvietas"/>
        <w:rPr>
          <w:lang w:val="en-US" w:eastAsia="es-CR"/>
        </w:rPr>
      </w:pPr>
      <w:r w:rsidRPr="00686D76">
        <w:rPr>
          <w:lang w:val="en-US" w:eastAsia="es-CR"/>
        </w:rPr>
        <w:t>import javax.swing.border.EmptyBorder;</w:t>
      </w:r>
    </w:p>
    <w:p w14:paraId="17C5E879" w14:textId="77777777" w:rsidR="00686D76" w:rsidRPr="00686D76" w:rsidRDefault="00686D76" w:rsidP="00686D76">
      <w:pPr>
        <w:pStyle w:val="Listaconvietas"/>
        <w:rPr>
          <w:lang w:val="es-CR" w:eastAsia="es-CR"/>
        </w:rPr>
      </w:pPr>
      <w:r w:rsidRPr="00686D76">
        <w:rPr>
          <w:lang w:val="es-CR" w:eastAsia="es-CR"/>
        </w:rPr>
        <w:t>import java.awt.Color;</w:t>
      </w:r>
    </w:p>
    <w:p w14:paraId="1E7416FE" w14:textId="77777777" w:rsidR="00686D76" w:rsidRPr="00686D76" w:rsidRDefault="00686D76" w:rsidP="00686D76">
      <w:pPr>
        <w:pStyle w:val="Listaconvietas"/>
        <w:rPr>
          <w:lang w:val="es-CR" w:eastAsia="es-CR"/>
        </w:rPr>
      </w:pPr>
      <w:r w:rsidRPr="00686D76">
        <w:rPr>
          <w:lang w:val="es-CR" w:eastAsia="es-CR"/>
        </w:rPr>
        <w:t>import javax.swing.JMenuBar;</w:t>
      </w:r>
    </w:p>
    <w:p w14:paraId="66A2C81E" w14:textId="77777777" w:rsidR="00686D76" w:rsidRPr="00686D76" w:rsidRDefault="00686D76" w:rsidP="00686D76">
      <w:pPr>
        <w:pStyle w:val="Listaconvietas"/>
        <w:rPr>
          <w:lang w:val="es-CR" w:eastAsia="es-CR"/>
        </w:rPr>
      </w:pPr>
      <w:r w:rsidRPr="00686D76">
        <w:rPr>
          <w:lang w:val="es-CR" w:eastAsia="es-CR"/>
        </w:rPr>
        <w:t>import javax.swing.JMenu;</w:t>
      </w:r>
    </w:p>
    <w:p w14:paraId="0DE4096F" w14:textId="77777777" w:rsidR="00686D76" w:rsidRPr="00686D76" w:rsidRDefault="00686D76" w:rsidP="00686D76">
      <w:pPr>
        <w:pStyle w:val="Listaconvietas"/>
        <w:rPr>
          <w:lang w:val="es-CR" w:eastAsia="es-CR"/>
        </w:rPr>
      </w:pPr>
      <w:r w:rsidRPr="00686D76">
        <w:rPr>
          <w:lang w:val="es-CR" w:eastAsia="es-CR"/>
        </w:rPr>
        <w:t>import javax.swing.JMenuItem;</w:t>
      </w:r>
    </w:p>
    <w:p w14:paraId="484FA596" w14:textId="3069D291" w:rsidR="00686D76" w:rsidRPr="00686D76" w:rsidRDefault="00686D76" w:rsidP="00686D76">
      <w:pPr>
        <w:pStyle w:val="Listaconvietas"/>
        <w:rPr>
          <w:lang w:val="es-CR" w:eastAsia="es-CR"/>
        </w:rPr>
      </w:pPr>
      <w:r>
        <w:rPr>
          <w:lang w:val="es-CR" w:eastAsia="es-CR"/>
        </w:rPr>
        <w:t>import javax.swing.JOptionPane;</w:t>
      </w:r>
    </w:p>
    <w:p w14:paraId="32903ED1" w14:textId="77777777" w:rsidR="00686D76" w:rsidRPr="00686D76" w:rsidRDefault="00686D76" w:rsidP="00686D76">
      <w:pPr>
        <w:pStyle w:val="Listaconvietas"/>
        <w:rPr>
          <w:lang w:val="en-US" w:eastAsia="es-CR"/>
        </w:rPr>
      </w:pPr>
      <w:r w:rsidRPr="00686D76">
        <w:rPr>
          <w:lang w:val="en-US" w:eastAsia="es-CR"/>
        </w:rPr>
        <w:t>import java.awt.event.ActionListener;</w:t>
      </w:r>
    </w:p>
    <w:p w14:paraId="62C69930" w14:textId="77777777" w:rsidR="00686D76" w:rsidRPr="00686D76" w:rsidRDefault="00686D76" w:rsidP="00686D76">
      <w:pPr>
        <w:pStyle w:val="Listaconvietas"/>
        <w:rPr>
          <w:lang w:val="en-US" w:eastAsia="es-CR"/>
        </w:rPr>
      </w:pPr>
      <w:r w:rsidRPr="00686D76">
        <w:rPr>
          <w:lang w:val="en-US" w:eastAsia="es-CR"/>
        </w:rPr>
        <w:t>import java.awt.event.ActionEvent;</w:t>
      </w:r>
    </w:p>
    <w:p w14:paraId="77EFA84A" w14:textId="77777777" w:rsidR="00686D76" w:rsidRPr="00686D76" w:rsidRDefault="00686D76" w:rsidP="00686D76">
      <w:pPr>
        <w:pStyle w:val="Listaconvietas"/>
        <w:rPr>
          <w:lang w:val="es-CR" w:eastAsia="es-CR"/>
        </w:rPr>
      </w:pPr>
      <w:r w:rsidRPr="00686D76">
        <w:rPr>
          <w:lang w:val="es-CR" w:eastAsia="es-CR"/>
        </w:rPr>
        <w:t>import javax.swing.JInternalFrame;</w:t>
      </w:r>
    </w:p>
    <w:p w14:paraId="401827A1" w14:textId="77777777" w:rsidR="00686D76" w:rsidRPr="00686D76" w:rsidRDefault="00686D76" w:rsidP="00686D76">
      <w:pPr>
        <w:pStyle w:val="Listaconvietas"/>
        <w:rPr>
          <w:lang w:val="es-CR" w:eastAsia="es-CR"/>
        </w:rPr>
      </w:pPr>
      <w:r w:rsidRPr="00686D76">
        <w:rPr>
          <w:lang w:val="es-CR" w:eastAsia="es-CR"/>
        </w:rPr>
        <w:t>import javax.swing.JLayeredPane;</w:t>
      </w:r>
    </w:p>
    <w:p w14:paraId="2090C0A7" w14:textId="79B511FE" w:rsidR="00686D76" w:rsidRPr="00686D76" w:rsidRDefault="00686D76" w:rsidP="00686D76">
      <w:pPr>
        <w:pStyle w:val="Listaconvietas"/>
        <w:rPr>
          <w:lang w:val="es-CR" w:eastAsia="es-CR"/>
        </w:rPr>
      </w:pPr>
      <w:r w:rsidRPr="00686D76">
        <w:rPr>
          <w:lang w:val="es-CR" w:eastAsia="es-CR"/>
        </w:rPr>
        <w:t>import javax.swing.JTabbedPane;</w:t>
      </w:r>
    </w:p>
    <w:p w14:paraId="3354DCD6" w14:textId="77777777" w:rsidR="00686D76" w:rsidRPr="00686D76" w:rsidRDefault="00686D76" w:rsidP="00686D76">
      <w:pPr>
        <w:pStyle w:val="Listaconvietas"/>
        <w:rPr>
          <w:lang w:val="es-CR" w:eastAsia="es-CR"/>
        </w:rPr>
      </w:pPr>
      <w:r w:rsidRPr="00686D76">
        <w:rPr>
          <w:lang w:val="es-CR" w:eastAsia="es-CR"/>
        </w:rPr>
        <w:t>import java.awt.BorderLayout;</w:t>
      </w:r>
    </w:p>
    <w:p w14:paraId="1482B15B" w14:textId="3B6479BE" w:rsidR="00686D76" w:rsidRPr="00686D76" w:rsidRDefault="00686D76" w:rsidP="00686D76">
      <w:pPr>
        <w:pStyle w:val="Listaconvietas"/>
        <w:rPr>
          <w:lang w:val="es-CR" w:eastAsia="es-CR"/>
        </w:rPr>
      </w:pPr>
      <w:r>
        <w:rPr>
          <w:lang w:val="es-CR" w:eastAsia="es-CR"/>
        </w:rPr>
        <w:t>import java.awt.Container;</w:t>
      </w:r>
    </w:p>
    <w:p w14:paraId="74DA9F1C" w14:textId="77777777" w:rsidR="00686D76" w:rsidRPr="00686D76" w:rsidRDefault="00686D76" w:rsidP="00686D76">
      <w:pPr>
        <w:pStyle w:val="Listaconvietas"/>
        <w:rPr>
          <w:lang w:val="es-CR" w:eastAsia="es-CR"/>
        </w:rPr>
      </w:pPr>
      <w:r w:rsidRPr="00686D76">
        <w:rPr>
          <w:lang w:val="es-CR" w:eastAsia="es-CR"/>
        </w:rPr>
        <w:t>import javax.swing.JFrame;</w:t>
      </w:r>
    </w:p>
    <w:p w14:paraId="0216F813" w14:textId="77777777" w:rsidR="00686D76" w:rsidRPr="00686D76" w:rsidRDefault="00686D76" w:rsidP="00686D76">
      <w:pPr>
        <w:pStyle w:val="Listaconvietas"/>
        <w:rPr>
          <w:lang w:val="es-CR" w:eastAsia="es-CR"/>
        </w:rPr>
      </w:pPr>
      <w:r w:rsidRPr="00686D76">
        <w:rPr>
          <w:lang w:val="es-CR" w:eastAsia="es-CR"/>
        </w:rPr>
        <w:t>import javax.swing.JPanel;</w:t>
      </w:r>
    </w:p>
    <w:p w14:paraId="4637B0F7" w14:textId="77777777" w:rsidR="00686D76" w:rsidRPr="00686D76" w:rsidRDefault="00686D76" w:rsidP="00686D76">
      <w:pPr>
        <w:pStyle w:val="Listaconvietas"/>
        <w:rPr>
          <w:lang w:val="en-US" w:eastAsia="es-CR"/>
        </w:rPr>
      </w:pPr>
      <w:r w:rsidRPr="00686D76">
        <w:rPr>
          <w:lang w:val="en-US" w:eastAsia="es-CR"/>
        </w:rPr>
        <w:t>import javax.swing.border.EmptyBorder;</w:t>
      </w:r>
    </w:p>
    <w:p w14:paraId="618CD92F" w14:textId="77777777" w:rsidR="00686D76" w:rsidRPr="00686D76" w:rsidRDefault="00686D76" w:rsidP="00686D76">
      <w:pPr>
        <w:pStyle w:val="Listaconvietas"/>
        <w:rPr>
          <w:lang w:val="es-CR" w:eastAsia="es-CR"/>
        </w:rPr>
      </w:pPr>
      <w:r w:rsidRPr="00686D76">
        <w:rPr>
          <w:lang w:val="es-CR" w:eastAsia="es-CR"/>
        </w:rPr>
        <w:t>import javax.swing.JLabel;</w:t>
      </w:r>
    </w:p>
    <w:p w14:paraId="7374CEAA" w14:textId="77777777" w:rsidR="00686D76" w:rsidRPr="00686D76" w:rsidRDefault="00686D76" w:rsidP="00686D76">
      <w:pPr>
        <w:pStyle w:val="Listaconvietas"/>
        <w:rPr>
          <w:lang w:val="es-CR" w:eastAsia="es-CR"/>
        </w:rPr>
      </w:pPr>
      <w:r w:rsidRPr="00686D76">
        <w:rPr>
          <w:lang w:val="es-CR" w:eastAsia="es-CR"/>
        </w:rPr>
        <w:t>import javax.swing.JTextArea;</w:t>
      </w:r>
    </w:p>
    <w:p w14:paraId="632953DB" w14:textId="77777777" w:rsidR="00686D76" w:rsidRPr="00686D76" w:rsidRDefault="00686D76" w:rsidP="00686D76">
      <w:pPr>
        <w:pStyle w:val="Listaconvietas"/>
        <w:rPr>
          <w:lang w:val="es-CR" w:eastAsia="es-CR"/>
        </w:rPr>
      </w:pPr>
      <w:r w:rsidRPr="00686D76">
        <w:rPr>
          <w:lang w:val="es-CR" w:eastAsia="es-CR"/>
        </w:rPr>
        <w:lastRenderedPageBreak/>
        <w:t>import java.awt.Font;</w:t>
      </w:r>
    </w:p>
    <w:p w14:paraId="4382DB64" w14:textId="77777777" w:rsidR="00686D76" w:rsidRPr="00686D76" w:rsidRDefault="00686D76" w:rsidP="00686D76">
      <w:pPr>
        <w:pStyle w:val="Listaconvietas"/>
        <w:rPr>
          <w:lang w:val="es-CR" w:eastAsia="es-CR"/>
        </w:rPr>
      </w:pPr>
      <w:r w:rsidRPr="00686D76">
        <w:rPr>
          <w:lang w:val="es-CR" w:eastAsia="es-CR"/>
        </w:rPr>
        <w:t>import javax.swing.JButton;</w:t>
      </w:r>
    </w:p>
    <w:p w14:paraId="0E275536" w14:textId="77777777" w:rsidR="00686D76" w:rsidRPr="00686D76" w:rsidRDefault="00686D76" w:rsidP="00686D76">
      <w:pPr>
        <w:pStyle w:val="Listaconvietas"/>
        <w:rPr>
          <w:lang w:val="es-CR" w:eastAsia="es-CR"/>
        </w:rPr>
      </w:pPr>
      <w:r w:rsidRPr="00686D76">
        <w:rPr>
          <w:lang w:val="es-CR" w:eastAsia="es-CR"/>
        </w:rPr>
        <w:t>import java.awt.Color;</w:t>
      </w:r>
    </w:p>
    <w:p w14:paraId="15FCAFD8" w14:textId="77777777" w:rsidR="00686D76" w:rsidRPr="00686D76" w:rsidRDefault="00686D76" w:rsidP="00686D76">
      <w:pPr>
        <w:pStyle w:val="Listaconvietas"/>
        <w:rPr>
          <w:lang w:val="en-US" w:eastAsia="es-CR"/>
        </w:rPr>
      </w:pPr>
      <w:r w:rsidRPr="00686D76">
        <w:rPr>
          <w:lang w:val="en-US" w:eastAsia="es-CR"/>
        </w:rPr>
        <w:t>import java.awt.event.ActionListener;</w:t>
      </w:r>
    </w:p>
    <w:p w14:paraId="19F29FED" w14:textId="77777777" w:rsidR="00686D76" w:rsidRPr="00686D76" w:rsidRDefault="00686D76" w:rsidP="00686D76">
      <w:pPr>
        <w:pStyle w:val="Listaconvietas"/>
        <w:rPr>
          <w:lang w:val="en-US" w:eastAsia="es-CR"/>
        </w:rPr>
      </w:pPr>
      <w:r w:rsidRPr="00686D76">
        <w:rPr>
          <w:lang w:val="en-US" w:eastAsia="es-CR"/>
        </w:rPr>
        <w:t>import java.awt.event.ActionEvent;</w:t>
      </w:r>
    </w:p>
    <w:p w14:paraId="0BEE1241" w14:textId="77777777" w:rsidR="00686D76" w:rsidRPr="00686D76" w:rsidRDefault="00686D76" w:rsidP="00686D76">
      <w:pPr>
        <w:pStyle w:val="Listaconvietas"/>
        <w:rPr>
          <w:lang w:val="es-CR" w:eastAsia="es-CR"/>
        </w:rPr>
      </w:pPr>
      <w:r w:rsidRPr="00686D76">
        <w:rPr>
          <w:lang w:val="es-CR" w:eastAsia="es-CR"/>
        </w:rPr>
        <w:t>import java.io.FileNotFoundException;</w:t>
      </w:r>
    </w:p>
    <w:p w14:paraId="473F0235" w14:textId="77777777" w:rsidR="00686D76" w:rsidRPr="00686D76" w:rsidRDefault="00686D76" w:rsidP="00686D76">
      <w:pPr>
        <w:pStyle w:val="Listaconvietas"/>
        <w:rPr>
          <w:lang w:val="es-CR" w:eastAsia="es-CR"/>
        </w:rPr>
      </w:pPr>
      <w:r w:rsidRPr="00686D76">
        <w:rPr>
          <w:lang w:val="es-CR" w:eastAsia="es-CR"/>
        </w:rPr>
        <w:t>import java.io.FileOutputStream;</w:t>
      </w:r>
    </w:p>
    <w:p w14:paraId="7AF1F88B" w14:textId="156D9521" w:rsidR="00686D76" w:rsidRPr="00686D76" w:rsidRDefault="00686D76" w:rsidP="00686D76">
      <w:pPr>
        <w:pStyle w:val="Listaconvietas"/>
        <w:rPr>
          <w:lang w:val="es-CR" w:eastAsia="es-CR"/>
        </w:rPr>
      </w:pPr>
      <w:r>
        <w:rPr>
          <w:lang w:val="es-CR" w:eastAsia="es-CR"/>
        </w:rPr>
        <w:t>import java.io.IOException;</w:t>
      </w:r>
    </w:p>
    <w:p w14:paraId="4DB8EAB5" w14:textId="2FD8DE50" w:rsidR="00A10C81" w:rsidRDefault="00686D76" w:rsidP="00686D76">
      <w:pPr>
        <w:pStyle w:val="Listaconvietas"/>
        <w:rPr>
          <w:b/>
          <w:lang w:val="es-CR" w:eastAsia="es-CR"/>
        </w:rPr>
      </w:pPr>
      <w:r w:rsidRPr="00686D76">
        <w:rPr>
          <w:b/>
          <w:lang w:val="es-CR" w:eastAsia="es-CR"/>
        </w:rPr>
        <w:t>import alice.tuprolog.*;</w:t>
      </w:r>
    </w:p>
    <w:p w14:paraId="37C2D0BB" w14:textId="182BF4AD" w:rsidR="008A17C4" w:rsidRPr="00686D76" w:rsidRDefault="00686D76" w:rsidP="00686D76">
      <w:pPr>
        <w:pStyle w:val="Listaconvietas"/>
        <w:numPr>
          <w:ilvl w:val="0"/>
          <w:numId w:val="0"/>
        </w:numPr>
        <w:rPr>
          <w:b/>
          <w:lang w:val="es-CR" w:eastAsia="es-CR"/>
        </w:rPr>
      </w:pPr>
      <w:r>
        <w:rPr>
          <w:b/>
          <w:lang w:val="es-CR" w:eastAsia="es-CR"/>
        </w:rPr>
        <w:t>Cabe destacar que ésta útima es la que permite realizar el puente de conexión entre prolog y java, entonces se considera la más importante, las demás son librerías propias de java mayormente para desarrollar la interfaz gráfica.</w:t>
      </w:r>
    </w:p>
    <w:p w14:paraId="78B68F5C" w14:textId="69563F14" w:rsidR="00AB20FB" w:rsidRDefault="00AB20FB" w:rsidP="00A10C81">
      <w:pPr>
        <w:pStyle w:val="Listaconvietas"/>
        <w:numPr>
          <w:ilvl w:val="0"/>
          <w:numId w:val="0"/>
        </w:numPr>
        <w:ind w:left="360"/>
        <w:rPr>
          <w:rFonts w:ascii="Tahoma" w:eastAsia="Times New Roman" w:hAnsi="Tahoma" w:cs="Tahoma"/>
          <w:color w:val="333333"/>
          <w:kern w:val="0"/>
          <w:sz w:val="17"/>
          <w:szCs w:val="17"/>
          <w:lang w:val="es-CR" w:eastAsia="es-CR"/>
        </w:rPr>
      </w:pPr>
    </w:p>
    <w:p w14:paraId="3E79CF37" w14:textId="77777777" w:rsidR="00A10C81" w:rsidRDefault="00A10C81" w:rsidP="00A10C81">
      <w:pPr>
        <w:pStyle w:val="Ttulo2"/>
        <w:rPr>
          <w:lang w:val="es-CR" w:eastAsia="es-CR"/>
        </w:rPr>
      </w:pPr>
      <w:bookmarkStart w:id="9" w:name="_Toc356303161"/>
      <w:r>
        <w:rPr>
          <w:lang w:val="es-CR" w:eastAsia="es-CR"/>
        </w:rPr>
        <w:t>Análisis de Resultados.</w:t>
      </w:r>
      <w:bookmarkEnd w:id="9"/>
    </w:p>
    <w:p w14:paraId="620F3A09" w14:textId="77777777" w:rsidR="00A10C81" w:rsidRDefault="00A10C81" w:rsidP="00A10C81">
      <w:pPr>
        <w:pStyle w:val="Ttulo3"/>
        <w:rPr>
          <w:lang w:val="es-CR" w:eastAsia="es-CR"/>
        </w:rPr>
      </w:pPr>
      <w:bookmarkStart w:id="10" w:name="_Toc356303162"/>
      <w:r>
        <w:rPr>
          <w:lang w:val="es-CR" w:eastAsia="es-CR"/>
        </w:rPr>
        <w:t>Objetivos alcanzados:</w:t>
      </w:r>
      <w:bookmarkEnd w:id="10"/>
    </w:p>
    <w:p w14:paraId="74A37985" w14:textId="73D9DE64" w:rsidR="00A10C81" w:rsidRDefault="00686D76" w:rsidP="003E102F">
      <w:pPr>
        <w:pStyle w:val="Listaconvietas"/>
        <w:rPr>
          <w:lang w:val="es-CR" w:eastAsia="es-CR"/>
        </w:rPr>
      </w:pPr>
      <w:r>
        <w:rPr>
          <w:lang w:val="es-CR" w:eastAsia="es-CR"/>
        </w:rPr>
        <w:t>Se logró realizar el puente de conexión entre java y prolog de manera eficiente y eficaz, se logra además el buen cumplimiento respecto a las consultas en prolog codificadas en java, y se logra realizar mantenimiento, es decir, agregar predicados que mejoren la base de conocimientos</w:t>
      </w:r>
      <w:r w:rsidR="00C04872">
        <w:rPr>
          <w:lang w:val="es-CR" w:eastAsia="es-CR"/>
        </w:rPr>
        <w:t>.</w:t>
      </w:r>
    </w:p>
    <w:p w14:paraId="3AE0913F" w14:textId="3615DA97" w:rsidR="00C04872" w:rsidRDefault="00C04872" w:rsidP="00C04872">
      <w:pPr>
        <w:pStyle w:val="Ttulo3"/>
        <w:rPr>
          <w:lang w:val="es-CR" w:eastAsia="es-CR"/>
        </w:rPr>
      </w:pPr>
      <w:bookmarkStart w:id="11" w:name="_Toc356303163"/>
      <w:r>
        <w:rPr>
          <w:lang w:val="es-CR" w:eastAsia="es-CR"/>
        </w:rPr>
        <w:t>Objetivos no alcanzados:</w:t>
      </w:r>
      <w:bookmarkEnd w:id="11"/>
    </w:p>
    <w:p w14:paraId="1963AAB8" w14:textId="78C9DA5D" w:rsidR="00C04872" w:rsidRPr="00C04872" w:rsidRDefault="00686D76" w:rsidP="00C04872">
      <w:pPr>
        <w:pStyle w:val="Listaconvietas"/>
        <w:rPr>
          <w:lang w:val="es-CR" w:eastAsia="es-CR"/>
        </w:rPr>
      </w:pPr>
      <w:r>
        <w:rPr>
          <w:lang w:val="es-CR" w:eastAsia="es-CR"/>
        </w:rPr>
        <w:t>Para el uso de consultas no se logra realizar una consulta que contenga listas en sus parámetros, es decir, cuando un predicado tiene listas en su parámetro, la consulta genera un error y el programa falla. En ésta falla no se logró determinar el causante del problema, sin embargo, cuando los predicados lo que tienen son elementos la consulta si es posible.</w:t>
      </w:r>
    </w:p>
    <w:p w14:paraId="4A4D8B17" w14:textId="77777777" w:rsidR="002235B6" w:rsidRDefault="002235B6" w:rsidP="00A10C81">
      <w:pPr>
        <w:pStyle w:val="Ttulo2"/>
        <w:rPr>
          <w:lang w:val="en-US" w:eastAsia="es-CR"/>
        </w:rPr>
      </w:pPr>
      <w:bookmarkStart w:id="12" w:name="_Toc356303164"/>
    </w:p>
    <w:p w14:paraId="1504BB33" w14:textId="77777777" w:rsidR="002235B6" w:rsidRPr="002235B6" w:rsidRDefault="002235B6" w:rsidP="002235B6">
      <w:pPr>
        <w:rPr>
          <w:lang w:val="en-US" w:eastAsia="es-CR"/>
        </w:rPr>
      </w:pPr>
    </w:p>
    <w:p w14:paraId="1BDDDED4" w14:textId="77777777" w:rsidR="002235B6" w:rsidRDefault="002235B6" w:rsidP="00A10C81">
      <w:pPr>
        <w:pStyle w:val="Ttulo2"/>
        <w:rPr>
          <w:lang w:val="en-US" w:eastAsia="es-CR"/>
        </w:rPr>
      </w:pPr>
    </w:p>
    <w:p w14:paraId="29BA2CF4" w14:textId="77777777" w:rsidR="002235B6" w:rsidRDefault="002235B6" w:rsidP="00A10C81">
      <w:pPr>
        <w:pStyle w:val="Ttulo2"/>
        <w:rPr>
          <w:lang w:val="en-US" w:eastAsia="es-CR"/>
        </w:rPr>
      </w:pPr>
    </w:p>
    <w:p w14:paraId="665B607C" w14:textId="77777777" w:rsidR="002235B6" w:rsidRDefault="002235B6" w:rsidP="00A10C81">
      <w:pPr>
        <w:pStyle w:val="Ttulo2"/>
        <w:rPr>
          <w:lang w:val="en-US" w:eastAsia="es-CR"/>
        </w:rPr>
      </w:pPr>
    </w:p>
    <w:p w14:paraId="532BDC35" w14:textId="77777777" w:rsidR="002235B6" w:rsidRDefault="002235B6">
      <w:pPr>
        <w:rPr>
          <w:rFonts w:asciiTheme="majorHAnsi" w:eastAsiaTheme="majorEastAsia" w:hAnsiTheme="majorHAnsi" w:cstheme="majorBidi"/>
          <w:caps/>
          <w:color w:val="577188" w:themeColor="accent1" w:themeShade="BF"/>
          <w:sz w:val="24"/>
          <w:lang w:val="en-US" w:eastAsia="es-CR"/>
          <w14:ligatures w14:val="standardContextual"/>
        </w:rPr>
      </w:pPr>
      <w:r>
        <w:rPr>
          <w:lang w:val="en-US" w:eastAsia="es-CR"/>
        </w:rPr>
        <w:br w:type="page"/>
      </w:r>
    </w:p>
    <w:p w14:paraId="23402313" w14:textId="2DDB5A81" w:rsidR="00A10C81" w:rsidRDefault="00A10C81" w:rsidP="00A10C81">
      <w:pPr>
        <w:pStyle w:val="Ttulo2"/>
        <w:rPr>
          <w:lang w:val="en-US" w:eastAsia="es-CR"/>
        </w:rPr>
      </w:pPr>
      <w:r>
        <w:rPr>
          <w:lang w:val="en-US" w:eastAsia="es-CR"/>
        </w:rPr>
        <w:lastRenderedPageBreak/>
        <w:t>Manual de usuario</w:t>
      </w:r>
      <w:bookmarkEnd w:id="12"/>
    </w:p>
    <w:p w14:paraId="4B907271" w14:textId="738CF39C" w:rsidR="00687AE3" w:rsidRDefault="002235B6" w:rsidP="002235B6">
      <w:pPr>
        <w:pStyle w:val="Prrafodelista"/>
        <w:numPr>
          <w:ilvl w:val="0"/>
          <w:numId w:val="29"/>
        </w:numPr>
        <w:tabs>
          <w:tab w:val="left" w:pos="1710"/>
        </w:tabs>
        <w:rPr>
          <w:lang w:val="es-CR" w:eastAsia="es-CR"/>
        </w:rPr>
      </w:pPr>
      <w:r>
        <w:rPr>
          <w:lang w:val="es-CR" w:eastAsia="es-CR"/>
        </w:rPr>
        <w:t>Se abre el archivo “Programa Principal”:</w:t>
      </w:r>
    </w:p>
    <w:p w14:paraId="2A755D67" w14:textId="4BE6BC21" w:rsidR="002235B6" w:rsidRDefault="002235B6" w:rsidP="002235B6">
      <w:pPr>
        <w:pStyle w:val="Prrafodelista"/>
        <w:tabs>
          <w:tab w:val="left" w:pos="1710"/>
        </w:tabs>
        <w:rPr>
          <w:lang w:val="es-CR" w:eastAsia="es-CR"/>
        </w:rPr>
      </w:pPr>
      <w:r>
        <w:rPr>
          <w:noProof/>
          <w:lang w:val="es-CR" w:eastAsia="es-CR"/>
        </w:rPr>
        <w:drawing>
          <wp:inline distT="0" distB="0" distL="0" distR="0" wp14:anchorId="29672418" wp14:editId="3420082F">
            <wp:extent cx="5638800" cy="4048125"/>
            <wp:effectExtent l="0" t="0" r="0" b="9525"/>
            <wp:docPr id="1" name="Imagen 1" descr="C:\Users\araya\Dropbox\Progras Lenguajes\imagenes\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ya\Dropbox\Progras Lenguajes\imagenes\Princip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048125"/>
                    </a:xfrm>
                    <a:prstGeom prst="rect">
                      <a:avLst/>
                    </a:prstGeom>
                    <a:noFill/>
                    <a:ln>
                      <a:noFill/>
                    </a:ln>
                  </pic:spPr>
                </pic:pic>
              </a:graphicData>
            </a:graphic>
          </wp:inline>
        </w:drawing>
      </w:r>
    </w:p>
    <w:p w14:paraId="2BD3C2CC" w14:textId="77777777" w:rsidR="002235B6" w:rsidRDefault="002235B6">
      <w:pPr>
        <w:rPr>
          <w:lang w:val="es-CR" w:eastAsia="es-CR"/>
        </w:rPr>
      </w:pPr>
      <w:r>
        <w:rPr>
          <w:lang w:val="es-CR" w:eastAsia="es-CR"/>
        </w:rPr>
        <w:br w:type="page"/>
      </w:r>
    </w:p>
    <w:p w14:paraId="54ABB2D2" w14:textId="022DA306" w:rsidR="002235B6" w:rsidRDefault="002235B6" w:rsidP="002235B6">
      <w:pPr>
        <w:pStyle w:val="Prrafodelista"/>
        <w:numPr>
          <w:ilvl w:val="0"/>
          <w:numId w:val="29"/>
        </w:numPr>
        <w:tabs>
          <w:tab w:val="left" w:pos="1710"/>
        </w:tabs>
        <w:rPr>
          <w:lang w:val="es-CR" w:eastAsia="es-CR"/>
        </w:rPr>
      </w:pPr>
      <w:r>
        <w:rPr>
          <w:lang w:val="es-CR" w:eastAsia="es-CR"/>
        </w:rPr>
        <w:lastRenderedPageBreak/>
        <w:t>En Archivo, se selecciona la pestaña consultas:</w:t>
      </w:r>
    </w:p>
    <w:p w14:paraId="3D153A54" w14:textId="4B07B814" w:rsidR="002235B6" w:rsidRDefault="002235B6" w:rsidP="002235B6">
      <w:pPr>
        <w:pStyle w:val="Prrafodelista"/>
        <w:tabs>
          <w:tab w:val="left" w:pos="1710"/>
        </w:tabs>
        <w:rPr>
          <w:lang w:val="es-CR" w:eastAsia="es-CR"/>
        </w:rPr>
      </w:pPr>
      <w:r>
        <w:rPr>
          <w:noProof/>
          <w:lang w:val="es-CR" w:eastAsia="es-CR"/>
        </w:rPr>
        <w:drawing>
          <wp:inline distT="0" distB="0" distL="0" distR="0" wp14:anchorId="49A843DC" wp14:editId="3D9CFFA2">
            <wp:extent cx="5638800" cy="3409950"/>
            <wp:effectExtent l="0" t="0" r="0" b="0"/>
            <wp:docPr id="2" name="Imagen 2" descr="C:\Users\araya\Dropbox\Progras Lenguajes\imagenes\Consul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ya\Dropbox\Progras Lenguajes\imagenes\Consul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409950"/>
                    </a:xfrm>
                    <a:prstGeom prst="rect">
                      <a:avLst/>
                    </a:prstGeom>
                    <a:noFill/>
                    <a:ln>
                      <a:noFill/>
                    </a:ln>
                  </pic:spPr>
                </pic:pic>
              </a:graphicData>
            </a:graphic>
          </wp:inline>
        </w:drawing>
      </w:r>
    </w:p>
    <w:p w14:paraId="75E4C6A1" w14:textId="77777777" w:rsidR="002235B6" w:rsidRPr="002235B6" w:rsidRDefault="002235B6" w:rsidP="002235B6">
      <w:pPr>
        <w:pStyle w:val="Prrafodelista"/>
        <w:tabs>
          <w:tab w:val="left" w:pos="1710"/>
        </w:tabs>
        <w:rPr>
          <w:lang w:val="es-CR" w:eastAsia="es-CR"/>
        </w:rPr>
      </w:pPr>
    </w:p>
    <w:p w14:paraId="6A8E609B" w14:textId="77777777" w:rsidR="00687AE3" w:rsidRDefault="00687AE3" w:rsidP="00687AE3">
      <w:pPr>
        <w:pStyle w:val="Ttulo2"/>
        <w:rPr>
          <w:lang w:val="es-CR" w:eastAsia="es-CR"/>
        </w:rPr>
      </w:pPr>
      <w:bookmarkStart w:id="13" w:name="_Toc356303167"/>
      <w:r>
        <w:rPr>
          <w:lang w:val="es-CR" w:eastAsia="es-CR"/>
        </w:rPr>
        <w:t>Conclusión personal.</w:t>
      </w:r>
      <w:bookmarkEnd w:id="13"/>
    </w:p>
    <w:p w14:paraId="1D38AB27" w14:textId="451EB9F6" w:rsidR="00687AE3" w:rsidRPr="00687AE3" w:rsidRDefault="00687AE3" w:rsidP="00687AE3">
      <w:pPr>
        <w:rPr>
          <w:lang w:val="es-CR" w:eastAsia="es-CR"/>
        </w:rPr>
      </w:pPr>
      <w:r>
        <w:rPr>
          <w:lang w:val="es-CR" w:eastAsia="es-CR"/>
        </w:rPr>
        <w:t>A nuestro parecer nos resulta bastante buena la tarea programada, puso a prueba las habilidades de investigación, de programación y sobre todo de unión de equipo, para poder cumplir los diferentes aspectos del programa</w:t>
      </w:r>
      <w:r w:rsidR="00C43FB5">
        <w:rPr>
          <w:lang w:val="es-CR" w:eastAsia="es-CR"/>
        </w:rPr>
        <w:t>. En dicha tarea programada fue muy importante el fomento de la investigación, ya que no fue una tarea fácil encontrar la librería que pudiera unir los dos lenguajes y que los hiciera funcionar conjuntamente, cabe destacar que la unión de lenguajes es algo completamente nuevo para nosotros, y aunque al principio parecía bastante difícil después nos dimos cuenta de que es algo normal y son situaciones que como programadores, en la vida se pueden presentar. No somos los primeros en combinar dos lenguajes para concretar un programa, entonces, es un nuevo nivel al que debemos adaptarnos. El trabajo lo realizamos mayormente por Skype, ya que nos resultó bastante difícil reunirnos ya fuera por indisponibilidad u otros motivos como exámenes o proyectos de otros cursos. Nos sentimos satisfechos con la labor y nos parece que el programa es bastante eficiente.</w:t>
      </w:r>
      <w:bookmarkStart w:id="14" w:name="_GoBack"/>
      <w:bookmarkEnd w:id="14"/>
    </w:p>
    <w:sectPr w:rsidR="00687AE3" w:rsidRPr="00687AE3">
      <w:headerReference w:type="default" r:id="rId15"/>
      <w:footerReference w:type="default" r:id="rId16"/>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96D24" w14:textId="77777777" w:rsidR="002B0210" w:rsidRDefault="002B0210">
      <w:pPr>
        <w:spacing w:after="0" w:line="240" w:lineRule="auto"/>
      </w:pPr>
      <w:r>
        <w:separator/>
      </w:r>
    </w:p>
  </w:endnote>
  <w:endnote w:type="continuationSeparator" w:id="0">
    <w:p w14:paraId="23065D20" w14:textId="77777777" w:rsidR="002B0210" w:rsidRDefault="002B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748C" w14:textId="77777777" w:rsidR="00F97FB3" w:rsidRDefault="00F97FB3" w:rsidP="007A1E94">
    <w:pPr>
      <w:pStyle w:val="Piedepgina"/>
    </w:pPr>
    <w:r w:rsidRPr="00944C47">
      <w:t xml:space="preserve">Página </w:t>
    </w:r>
    <w:r w:rsidRPr="00944C47">
      <w:fldChar w:fldCharType="begin"/>
    </w:r>
    <w:r w:rsidRPr="00944C47">
      <w:instrText>page</w:instrText>
    </w:r>
    <w:r w:rsidRPr="00944C47">
      <w:fldChar w:fldCharType="separate"/>
    </w:r>
    <w:r w:rsidR="00C43FB5">
      <w:rPr>
        <w:noProof/>
      </w:rPr>
      <w:t>6</w:t>
    </w:r>
    <w:r w:rsidRPr="00944C47">
      <w:fldChar w:fldCharType="end"/>
    </w:r>
  </w:p>
  <w:p w14:paraId="52CC061C" w14:textId="11E8AEC4" w:rsidR="00F97FB3" w:rsidRDefault="00F97FB3" w:rsidP="007A1E94">
    <w:pPr>
      <w:pStyle w:val="Piedepgina"/>
    </w:pPr>
    <w:r>
      <w:t>Lenguajes de Programación</w:t>
    </w:r>
  </w:p>
  <w:p w14:paraId="7813458C" w14:textId="0719D488" w:rsidR="00F97FB3" w:rsidRPr="00944C47" w:rsidRDefault="00F97FB3" w:rsidP="007A1E94">
    <w:pPr>
      <w:pStyle w:val="Piedepgina"/>
    </w:pPr>
    <w:r>
      <w:t>Tarea Programada I</w:t>
    </w:r>
    <w:r w:rsidR="00BB5C84">
      <w:t>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FE8F5" w14:textId="77777777" w:rsidR="002B0210" w:rsidRDefault="002B0210">
      <w:pPr>
        <w:spacing w:after="0" w:line="240" w:lineRule="auto"/>
      </w:pPr>
      <w:r>
        <w:separator/>
      </w:r>
    </w:p>
  </w:footnote>
  <w:footnote w:type="continuationSeparator" w:id="0">
    <w:p w14:paraId="7F126F5D" w14:textId="77777777" w:rsidR="002B0210" w:rsidRDefault="002B02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5B77E" w14:textId="77777777" w:rsidR="00F97FB3" w:rsidRDefault="00F97FB3">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15A25" w14:textId="77777777" w:rsidR="00F97FB3" w:rsidRDefault="00F97FB3" w:rsidP="00BF6BBD">
    <w:pPr>
      <w:pStyle w:val="Encabezado"/>
    </w:pPr>
    <w:r>
      <w:t>Instituto Tecnológico de Costa Rica</w:t>
    </w:r>
  </w:p>
  <w:p w14:paraId="5D0C011A" w14:textId="238F7F18" w:rsidR="00F97FB3" w:rsidRDefault="00BB5C84" w:rsidP="00BF6BBD">
    <w:pPr>
      <w:pStyle w:val="Encabezado"/>
      <w:tabs>
        <w:tab w:val="clear" w:pos="4680"/>
        <w:tab w:val="clear" w:pos="9360"/>
        <w:tab w:val="left" w:pos="2745"/>
      </w:tabs>
    </w:pPr>
    <w:r>
      <w:t>14 de mayo</w:t>
    </w:r>
    <w:r w:rsidR="00F97FB3">
      <w:t xml:space="preserve"> de 2013</w:t>
    </w:r>
    <w:r w:rsidR="00F97FB3">
      <w:tab/>
    </w:r>
  </w:p>
  <w:p w14:paraId="30931D1C" w14:textId="77777777" w:rsidR="00F97FB3" w:rsidRDefault="00F97FB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533FC" w14:textId="77777777" w:rsidR="00F97FB3" w:rsidRDefault="00F97FB3" w:rsidP="00BF6BBD">
    <w:pPr>
      <w:pStyle w:val="Encabezado"/>
    </w:pPr>
    <w:r>
      <w:t>Instituto Tecnológico de Costa Rica</w:t>
    </w:r>
  </w:p>
  <w:p w14:paraId="17984342" w14:textId="4F09C65E" w:rsidR="00F97FB3" w:rsidRDefault="00BB5C84" w:rsidP="00BF6BBD">
    <w:pPr>
      <w:pStyle w:val="Encabezado"/>
      <w:tabs>
        <w:tab w:val="clear" w:pos="4680"/>
        <w:tab w:val="clear" w:pos="9360"/>
        <w:tab w:val="left" w:pos="2745"/>
      </w:tabs>
    </w:pPr>
    <w:r>
      <w:t>14 de mayo</w:t>
    </w:r>
    <w:r w:rsidR="00F97FB3">
      <w:t xml:space="preserve"> de 2013</w:t>
    </w:r>
    <w:r w:rsidR="00F97FB3">
      <w:tab/>
    </w:r>
  </w:p>
  <w:p w14:paraId="4759065B" w14:textId="77777777" w:rsidR="00F97FB3" w:rsidRDefault="00F97FB3" w:rsidP="00BF6BBD">
    <w:pPr>
      <w:pStyle w:val="Encabezado"/>
    </w:pPr>
  </w:p>
  <w:p w14:paraId="3D55A08F" w14:textId="77777777" w:rsidR="00F97FB3" w:rsidRDefault="00F97FB3" w:rsidP="00BF6BBD">
    <w:pPr>
      <w:pStyle w:val="Sombreadodelencabezad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0FC5303A"/>
    <w:multiLevelType w:val="hybridMultilevel"/>
    <w:tmpl w:val="959265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13D8758A"/>
    <w:multiLevelType w:val="hybridMultilevel"/>
    <w:tmpl w:val="E25A4B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50C5905"/>
    <w:multiLevelType w:val="hybridMultilevel"/>
    <w:tmpl w:val="A99C41F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8722C48"/>
    <w:multiLevelType w:val="hybridMultilevel"/>
    <w:tmpl w:val="B4FA72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52C21580"/>
    <w:multiLevelType w:val="hybridMultilevel"/>
    <w:tmpl w:val="FC76E7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6DB0C49"/>
    <w:multiLevelType w:val="hybridMultilevel"/>
    <w:tmpl w:val="F05EE2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3"/>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1"/>
  </w:num>
  <w:num w:numId="25">
    <w:abstractNumId w:val="18"/>
  </w:num>
  <w:num w:numId="26">
    <w:abstractNumId w:val="12"/>
  </w:num>
  <w:num w:numId="27">
    <w:abstractNumId w:val="19"/>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BD"/>
    <w:rsid w:val="00053FB6"/>
    <w:rsid w:val="00060EBB"/>
    <w:rsid w:val="000636F0"/>
    <w:rsid w:val="000A4420"/>
    <w:rsid w:val="000E7578"/>
    <w:rsid w:val="00113AB4"/>
    <w:rsid w:val="00156A17"/>
    <w:rsid w:val="00191B6E"/>
    <w:rsid w:val="002235B6"/>
    <w:rsid w:val="00230DB3"/>
    <w:rsid w:val="00242436"/>
    <w:rsid w:val="00274593"/>
    <w:rsid w:val="002763DB"/>
    <w:rsid w:val="002B0210"/>
    <w:rsid w:val="00300F75"/>
    <w:rsid w:val="00305985"/>
    <w:rsid w:val="003B1991"/>
    <w:rsid w:val="003B68B1"/>
    <w:rsid w:val="003B7302"/>
    <w:rsid w:val="003E102F"/>
    <w:rsid w:val="004B1F04"/>
    <w:rsid w:val="004B3314"/>
    <w:rsid w:val="00533BCE"/>
    <w:rsid w:val="0059046E"/>
    <w:rsid w:val="005B56D9"/>
    <w:rsid w:val="00622072"/>
    <w:rsid w:val="00640AAA"/>
    <w:rsid w:val="00686D76"/>
    <w:rsid w:val="00687AE3"/>
    <w:rsid w:val="006A16F4"/>
    <w:rsid w:val="006C4F2D"/>
    <w:rsid w:val="00781C3E"/>
    <w:rsid w:val="007A1E94"/>
    <w:rsid w:val="007B4285"/>
    <w:rsid w:val="007B7F22"/>
    <w:rsid w:val="00814B8D"/>
    <w:rsid w:val="00831189"/>
    <w:rsid w:val="00834B24"/>
    <w:rsid w:val="00852582"/>
    <w:rsid w:val="00866384"/>
    <w:rsid w:val="00892AC6"/>
    <w:rsid w:val="00894876"/>
    <w:rsid w:val="008A17C4"/>
    <w:rsid w:val="00944C47"/>
    <w:rsid w:val="00946859"/>
    <w:rsid w:val="00964D0D"/>
    <w:rsid w:val="009A6034"/>
    <w:rsid w:val="009C6A58"/>
    <w:rsid w:val="009D3870"/>
    <w:rsid w:val="00A10C81"/>
    <w:rsid w:val="00A15109"/>
    <w:rsid w:val="00A33E56"/>
    <w:rsid w:val="00AB20FB"/>
    <w:rsid w:val="00AB642E"/>
    <w:rsid w:val="00AB731E"/>
    <w:rsid w:val="00AC2B4E"/>
    <w:rsid w:val="00AC3EF0"/>
    <w:rsid w:val="00AD0196"/>
    <w:rsid w:val="00B12185"/>
    <w:rsid w:val="00B43BB8"/>
    <w:rsid w:val="00BB5C84"/>
    <w:rsid w:val="00BE2A6D"/>
    <w:rsid w:val="00BF6BBD"/>
    <w:rsid w:val="00C02A9D"/>
    <w:rsid w:val="00C04872"/>
    <w:rsid w:val="00C43FB5"/>
    <w:rsid w:val="00C6198E"/>
    <w:rsid w:val="00CA5D77"/>
    <w:rsid w:val="00CD42CF"/>
    <w:rsid w:val="00CE1452"/>
    <w:rsid w:val="00D018E0"/>
    <w:rsid w:val="00D37486"/>
    <w:rsid w:val="00D64836"/>
    <w:rsid w:val="00DA5CDC"/>
    <w:rsid w:val="00DC1983"/>
    <w:rsid w:val="00DC2D25"/>
    <w:rsid w:val="00DD52E5"/>
    <w:rsid w:val="00E673D4"/>
    <w:rsid w:val="00E71439"/>
    <w:rsid w:val="00E82CE2"/>
    <w:rsid w:val="00E85352"/>
    <w:rsid w:val="00E9519E"/>
    <w:rsid w:val="00EF02EF"/>
    <w:rsid w:val="00EF2CCA"/>
    <w:rsid w:val="00F04623"/>
    <w:rsid w:val="00F0775A"/>
    <w:rsid w:val="00F234F0"/>
    <w:rsid w:val="00F239BC"/>
    <w:rsid w:val="00F61250"/>
    <w:rsid w:val="00F63A90"/>
    <w:rsid w:val="00F979CA"/>
    <w:rsid w:val="00F97FB3"/>
    <w:rsid w:val="00FA15BD"/>
    <w:rsid w:val="00FD101A"/>
    <w:rsid w:val="00FD2F0D"/>
    <w:rsid w:val="00FD5426"/>
    <w:rsid w:val="00FE692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5E9880"/>
  <w15:docId w15:val="{EA9A6EF4-361D-4851-8A5D-5837DCCA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unhideWhenUsed/>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qFormat/>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qFormat/>
    <w:pPr>
      <w:spacing w:after="100"/>
      <w:ind w:left="220"/>
    </w:pPr>
  </w:style>
  <w:style w:type="paragraph" w:styleId="TDC3">
    <w:name w:val="toc 3"/>
    <w:basedOn w:val="Normal"/>
    <w:next w:val="Normal"/>
    <w:autoRedefine/>
    <w:uiPriority w:val="39"/>
    <w:unhideWhenUsed/>
    <w:qFormat/>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aliases w:val="Título de la barra lateral"/>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Tablanormal2">
    <w:name w:val="Plain Table 2"/>
    <w:basedOn w:val="Tablanormal"/>
    <w:uiPriority w:val="41"/>
    <w:rsid w:val="00FE692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55658517">
      <w:bodyDiv w:val="1"/>
      <w:marLeft w:val="0"/>
      <w:marRight w:val="0"/>
      <w:marTop w:val="0"/>
      <w:marBottom w:val="0"/>
      <w:divBdr>
        <w:top w:val="none" w:sz="0" w:space="0" w:color="auto"/>
        <w:left w:val="none" w:sz="0" w:space="0" w:color="auto"/>
        <w:bottom w:val="none" w:sz="0" w:space="0" w:color="auto"/>
        <w:right w:val="none" w:sz="0" w:space="0" w:color="auto"/>
      </w:divBdr>
      <w:divsChild>
        <w:div w:id="199782838">
          <w:marLeft w:val="0"/>
          <w:marRight w:val="0"/>
          <w:marTop w:val="0"/>
          <w:marBottom w:val="45"/>
          <w:divBdr>
            <w:top w:val="none" w:sz="0" w:space="0" w:color="auto"/>
            <w:left w:val="none" w:sz="0" w:space="0" w:color="auto"/>
            <w:bottom w:val="none" w:sz="0" w:space="0" w:color="auto"/>
            <w:right w:val="none" w:sz="0" w:space="0" w:color="auto"/>
          </w:divBdr>
        </w:div>
        <w:div w:id="249047941">
          <w:marLeft w:val="0"/>
          <w:marRight w:val="0"/>
          <w:marTop w:val="0"/>
          <w:marBottom w:val="45"/>
          <w:divBdr>
            <w:top w:val="none" w:sz="0" w:space="0" w:color="auto"/>
            <w:left w:val="none" w:sz="0" w:space="0" w:color="auto"/>
            <w:bottom w:val="none" w:sz="0" w:space="0" w:color="auto"/>
            <w:right w:val="none" w:sz="0" w:space="0" w:color="auto"/>
          </w:divBdr>
        </w:div>
      </w:divsChild>
    </w:div>
    <w:div w:id="1089958952">
      <w:bodyDiv w:val="1"/>
      <w:marLeft w:val="0"/>
      <w:marRight w:val="0"/>
      <w:marTop w:val="0"/>
      <w:marBottom w:val="0"/>
      <w:divBdr>
        <w:top w:val="none" w:sz="0" w:space="0" w:color="auto"/>
        <w:left w:val="none" w:sz="0" w:space="0" w:color="auto"/>
        <w:bottom w:val="none" w:sz="0" w:space="0" w:color="auto"/>
        <w:right w:val="none" w:sz="0" w:space="0" w:color="auto"/>
      </w:divBdr>
    </w:div>
    <w:div w:id="193405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nso\AppData\Roaming\Microsoft\Templates\Informe%20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907BB91B7240099FE271E736BC7293"/>
        <w:category>
          <w:name w:val="General"/>
          <w:gallery w:val="placeholder"/>
        </w:category>
        <w:types>
          <w:type w:val="bbPlcHdr"/>
        </w:types>
        <w:behaviors>
          <w:behavior w:val="content"/>
        </w:behaviors>
        <w:guid w:val="{F2E4DE3C-7A57-4BDE-B3AA-9A212A5C63F7}"/>
      </w:docPartPr>
      <w:docPartBody>
        <w:p w:rsidR="0056221F" w:rsidRDefault="00AD21EC">
          <w:pPr>
            <w:pStyle w:val="FD907BB91B7240099FE271E736BC7293"/>
          </w:pPr>
          <w:r>
            <w:t>Informe anual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1EC"/>
    <w:rsid w:val="000269B5"/>
    <w:rsid w:val="00047E73"/>
    <w:rsid w:val="000E1B04"/>
    <w:rsid w:val="002259A2"/>
    <w:rsid w:val="00230F8C"/>
    <w:rsid w:val="0023564E"/>
    <w:rsid w:val="0056221F"/>
    <w:rsid w:val="0080177C"/>
    <w:rsid w:val="008C4B71"/>
    <w:rsid w:val="008C67A0"/>
    <w:rsid w:val="00A07BE8"/>
    <w:rsid w:val="00AA182C"/>
    <w:rsid w:val="00AD21EC"/>
    <w:rsid w:val="00D919B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CR" w:eastAsia="es-CR"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BEC3FE1C884DC6B1DAE1401684AB8A">
    <w:name w:val="39BEC3FE1C884DC6B1DAE1401684AB8A"/>
  </w:style>
  <w:style w:type="paragraph" w:customStyle="1" w:styleId="B40AA042982046219804E6CB52837C92">
    <w:name w:val="B40AA042982046219804E6CB52837C92"/>
  </w:style>
  <w:style w:type="paragraph" w:customStyle="1" w:styleId="E181427CFE4343C3AE5792D40A740965">
    <w:name w:val="E181427CFE4343C3AE5792D40A740965"/>
  </w:style>
  <w:style w:type="paragraph" w:customStyle="1" w:styleId="0BD11C7C36F04C00A47FA4E34A3ADE09">
    <w:name w:val="0BD11C7C36F04C00A47FA4E34A3ADE09"/>
  </w:style>
  <w:style w:type="paragraph" w:customStyle="1" w:styleId="1DF1556F54854B07BDDFF30583AB4108">
    <w:name w:val="1DF1556F54854B07BDDFF30583AB4108"/>
  </w:style>
  <w:style w:type="paragraph" w:customStyle="1" w:styleId="1EF02776AB7F40E2A0F7AD95C3161223">
    <w:name w:val="1EF02776AB7F40E2A0F7AD95C3161223"/>
  </w:style>
  <w:style w:type="paragraph" w:customStyle="1" w:styleId="7AC3EA058BC447288B3F46229CD64416">
    <w:name w:val="7AC3EA058BC447288B3F46229CD64416"/>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14:ligatures w14:val="none"/>
    </w:rPr>
  </w:style>
  <w:style w:type="paragraph" w:customStyle="1" w:styleId="252CBA59A9BC4060A23B27174762BC6B">
    <w:name w:val="252CBA59A9BC4060A23B27174762BC6B"/>
  </w:style>
  <w:style w:type="paragraph" w:customStyle="1" w:styleId="9D49B955ECA944C88E4F21C504B9BFAF">
    <w:name w:val="9D49B955ECA944C88E4F21C504B9BFAF"/>
  </w:style>
  <w:style w:type="paragraph" w:customStyle="1" w:styleId="4013373173F2496B9B2E2245B753CC38">
    <w:name w:val="4013373173F2496B9B2E2245B753CC38"/>
  </w:style>
  <w:style w:type="paragraph" w:customStyle="1" w:styleId="E6BFB354FF164CB08DE06A7E74B68756">
    <w:name w:val="E6BFB354FF164CB08DE06A7E74B68756"/>
  </w:style>
  <w:style w:type="paragraph" w:customStyle="1" w:styleId="B6BC8B45D2924C47BB37EBF601653FBE">
    <w:name w:val="B6BC8B45D2924C47BB37EBF601653FBE"/>
  </w:style>
  <w:style w:type="paragraph" w:customStyle="1" w:styleId="CEC9C9D89A324E6BBC7E04F1253EF632">
    <w:name w:val="CEC9C9D89A324E6BBC7E04F1253EF632"/>
  </w:style>
  <w:style w:type="paragraph" w:customStyle="1" w:styleId="25AECA5C93794FDDA46B4B1A1985DDA5">
    <w:name w:val="25AECA5C93794FDDA46B4B1A1985DDA5"/>
  </w:style>
  <w:style w:type="paragraph" w:customStyle="1" w:styleId="C9615CED59254BD5B97484487CC9B3EE">
    <w:name w:val="C9615CED59254BD5B97484487CC9B3EE"/>
  </w:style>
  <w:style w:type="paragraph" w:customStyle="1" w:styleId="173B39A2801B49C8A11DCF0DA39E6E68">
    <w:name w:val="173B39A2801B49C8A11DCF0DA39E6E68"/>
  </w:style>
  <w:style w:type="paragraph" w:customStyle="1" w:styleId="9F80AAD93B5D40329678DE95F6D80C06">
    <w:name w:val="9F80AAD93B5D40329678DE95F6D80C06"/>
  </w:style>
  <w:style w:type="paragraph" w:customStyle="1" w:styleId="C11615B76E374D498D908B4A957E0301">
    <w:name w:val="C11615B76E374D498D908B4A957E0301"/>
  </w:style>
  <w:style w:type="paragraph" w:customStyle="1" w:styleId="127E421014F74084A158757751B3130C">
    <w:name w:val="127E421014F74084A158757751B3130C"/>
  </w:style>
  <w:style w:type="paragraph" w:customStyle="1" w:styleId="B4F4C211A1424F128787B909C76D6869">
    <w:name w:val="B4F4C211A1424F128787B909C76D6869"/>
  </w:style>
  <w:style w:type="paragraph" w:customStyle="1" w:styleId="F54432A71DF34686BA2D36B11BC2694B">
    <w:name w:val="F54432A71DF34686BA2D36B11BC2694B"/>
  </w:style>
  <w:style w:type="paragraph" w:customStyle="1" w:styleId="DB79C598407B4AE39CA1019B4EDDFC81">
    <w:name w:val="DB79C598407B4AE39CA1019B4EDDFC81"/>
  </w:style>
  <w:style w:type="paragraph" w:customStyle="1" w:styleId="FF02215A068C468799ACC39A8D576FCE">
    <w:name w:val="FF02215A068C468799ACC39A8D576FCE"/>
  </w:style>
  <w:style w:type="paragraph" w:customStyle="1" w:styleId="CA546C4F54C4471F908476C3ACEDFE67">
    <w:name w:val="CA546C4F54C4471F908476C3ACEDFE67"/>
  </w:style>
  <w:style w:type="paragraph" w:customStyle="1" w:styleId="FD907BB91B7240099FE271E736BC7293">
    <w:name w:val="FD907BB91B7240099FE271E736BC7293"/>
  </w:style>
  <w:style w:type="paragraph" w:customStyle="1" w:styleId="B88A2764A3084C5EBA477D24A7B1F385">
    <w:name w:val="B88A2764A3084C5EBA477D24A7B1F385"/>
  </w:style>
  <w:style w:type="paragraph" w:customStyle="1" w:styleId="B6301F37DC0748BEB734E78FC46E135E">
    <w:name w:val="B6301F37DC0748BEB734E78FC46E135E"/>
  </w:style>
  <w:style w:type="paragraph" w:customStyle="1" w:styleId="C5968A3A0E2B4941930A4E83CBB7A5F7">
    <w:name w:val="C5968A3A0E2B4941930A4E83CBB7A5F7"/>
    <w:rsid w:val="0056221F"/>
  </w:style>
  <w:style w:type="paragraph" w:customStyle="1" w:styleId="C123FA742436403695D316FD07570176">
    <w:name w:val="C123FA742436403695D316FD07570176"/>
    <w:rsid w:val="0056221F"/>
  </w:style>
  <w:style w:type="paragraph" w:customStyle="1" w:styleId="1A3E86B0870E4DC2B1314DA85708BCE1">
    <w:name w:val="1A3E86B0870E4DC2B1314DA85708BCE1"/>
    <w:rsid w:val="00230F8C"/>
  </w:style>
  <w:style w:type="paragraph" w:customStyle="1" w:styleId="309A735069AA42538B62E0B0BC173A14">
    <w:name w:val="309A735069AA42538B62E0B0BC173A14"/>
    <w:rsid w:val="00230F8C"/>
  </w:style>
  <w:style w:type="paragraph" w:customStyle="1" w:styleId="7B76C707CB854536BFF66E2D77405A51">
    <w:name w:val="7B76C707CB854536BFF66E2D77405A51"/>
    <w:rsid w:val="00230F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2013-02-20T00:00:00</PublishDate>
  <Abstract>Documento en el cual se describen los criterios de calidad que aumentarán la probabilidad de éxito del proyecto.</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4.xml><?xml version="1.0" encoding="utf-8"?>
<ds:datastoreItem xmlns:ds="http://schemas.openxmlformats.org/officeDocument/2006/customXml" ds:itemID="{5143BE2D-DF1C-4A39-89DF-32679966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Template>
  <TotalTime>466</TotalTime>
  <Pages>7</Pages>
  <Words>1219</Words>
  <Characters>6707</Characters>
  <Application>Microsoft Office Word</Application>
  <DocSecurity>0</DocSecurity>
  <Lines>55</Lines>
  <Paragraphs>15</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Tarea programada #1lenguaje c</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programada #2 Lenguaje prolog-java</dc:title>
  <dc:creator>Alonso Jiménez Monge</dc:creator>
  <cp:lastModifiedBy>Andrew Araya</cp:lastModifiedBy>
  <cp:revision>23</cp:revision>
  <cp:lastPrinted>2013-04-04T18:22:00Z</cp:lastPrinted>
  <dcterms:created xsi:type="dcterms:W3CDTF">2013-02-27T13:22:00Z</dcterms:created>
  <dcterms:modified xsi:type="dcterms:W3CDTF">2013-05-14T20:29:00Z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